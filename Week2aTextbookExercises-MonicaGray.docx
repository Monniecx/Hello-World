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2358"/>
        <w:gridCol w:w="7218"/>
      </w:tblGrid>
      <w:tr w:rsidR="00272DDC" w:rsidRPr="006E6826" w14:paraId="18B513B4" w14:textId="77777777" w:rsidTr="00324F8B">
        <w:trPr>
          <w:trHeight w:val="360"/>
        </w:trPr>
        <w:tc>
          <w:tcPr>
            <w:tcW w:w="2358" w:type="dxa"/>
          </w:tcPr>
          <w:p w14:paraId="2BAD0C7B" w14:textId="77777777" w:rsidR="00272DDC" w:rsidRPr="006E6826" w:rsidRDefault="00272DDC" w:rsidP="007F5540">
            <w:pPr>
              <w:keepNext/>
              <w:keepLines/>
            </w:pPr>
            <w:r w:rsidRPr="006E6826">
              <w:t>Course Name</w:t>
            </w:r>
          </w:p>
        </w:tc>
        <w:tc>
          <w:tcPr>
            <w:tcW w:w="7218" w:type="dxa"/>
          </w:tcPr>
          <w:p w14:paraId="28C495D7" w14:textId="54663248" w:rsidR="00272DDC" w:rsidRPr="006E6826" w:rsidRDefault="00272DDC" w:rsidP="00D76BB4">
            <w:pPr>
              <w:keepNext/>
              <w:keepLines/>
            </w:pPr>
            <w:r>
              <w:t xml:space="preserve">ITD </w:t>
            </w:r>
            <w:r w:rsidR="009D0FF5">
              <w:t>2313</w:t>
            </w:r>
            <w:r>
              <w:t xml:space="preserve"> – </w:t>
            </w:r>
            <w:r w:rsidR="009D0FF5">
              <w:t>Script</w:t>
            </w:r>
            <w:r w:rsidR="00103B2E">
              <w:t xml:space="preserve"> Programming</w:t>
            </w:r>
          </w:p>
        </w:tc>
      </w:tr>
      <w:tr w:rsidR="00272DDC" w:rsidRPr="006E6826" w14:paraId="57ABA5C6" w14:textId="77777777" w:rsidTr="00324F8B">
        <w:trPr>
          <w:trHeight w:val="360"/>
        </w:trPr>
        <w:tc>
          <w:tcPr>
            <w:tcW w:w="2358" w:type="dxa"/>
          </w:tcPr>
          <w:p w14:paraId="75C19583" w14:textId="77777777" w:rsidR="00272DDC" w:rsidRPr="006E6826" w:rsidRDefault="00272DDC" w:rsidP="007F5540">
            <w:pPr>
              <w:keepNext/>
              <w:keepLines/>
            </w:pPr>
            <w:r w:rsidRPr="006E6826">
              <w:t>Instructor</w:t>
            </w:r>
          </w:p>
        </w:tc>
        <w:tc>
          <w:tcPr>
            <w:tcW w:w="7218" w:type="dxa"/>
          </w:tcPr>
          <w:p w14:paraId="1E91BA7A" w14:textId="22669D88" w:rsidR="00272DDC" w:rsidRPr="006E6826" w:rsidRDefault="001325F5" w:rsidP="007F5540">
            <w:pPr>
              <w:keepNext/>
              <w:keepLines/>
            </w:pPr>
            <w:r w:rsidRPr="001325F5">
              <w:t>Rene Hurst</w:t>
            </w:r>
          </w:p>
        </w:tc>
      </w:tr>
      <w:tr w:rsidR="00272DDC" w:rsidRPr="006E6826" w14:paraId="21D6A18C" w14:textId="77777777" w:rsidTr="00324F8B">
        <w:trPr>
          <w:trHeight w:val="360"/>
        </w:trPr>
        <w:tc>
          <w:tcPr>
            <w:tcW w:w="2358" w:type="dxa"/>
          </w:tcPr>
          <w:p w14:paraId="6F037365" w14:textId="77777777" w:rsidR="00272DDC" w:rsidRPr="006E6826" w:rsidRDefault="00272DDC" w:rsidP="007F5540">
            <w:pPr>
              <w:keepNext/>
              <w:keepLines/>
            </w:pPr>
            <w:r w:rsidRPr="006E6826">
              <w:t>Student Name</w:t>
            </w:r>
          </w:p>
        </w:tc>
        <w:tc>
          <w:tcPr>
            <w:tcW w:w="7218" w:type="dxa"/>
          </w:tcPr>
          <w:p w14:paraId="726EDB0E" w14:textId="4DA005F4" w:rsidR="00272DDC" w:rsidRPr="006E6826" w:rsidRDefault="001325F5" w:rsidP="001325F5">
            <w:pPr>
              <w:keepNext/>
              <w:keepLines/>
            </w:pPr>
            <w:r>
              <w:t>Monica Gray</w:t>
            </w:r>
          </w:p>
        </w:tc>
      </w:tr>
      <w:tr w:rsidR="00272DDC" w:rsidRPr="006E6826" w14:paraId="25488CB0" w14:textId="77777777" w:rsidTr="00324F8B">
        <w:trPr>
          <w:trHeight w:val="360"/>
        </w:trPr>
        <w:tc>
          <w:tcPr>
            <w:tcW w:w="2358" w:type="dxa"/>
          </w:tcPr>
          <w:p w14:paraId="42003C45" w14:textId="77777777" w:rsidR="00272DDC" w:rsidRPr="006E6826" w:rsidRDefault="00272DDC" w:rsidP="007F5540">
            <w:pPr>
              <w:keepNext/>
              <w:keepLines/>
            </w:pPr>
            <w:r w:rsidRPr="006E6826">
              <w:t>Due date</w:t>
            </w:r>
          </w:p>
        </w:tc>
        <w:tc>
          <w:tcPr>
            <w:tcW w:w="7218" w:type="dxa"/>
          </w:tcPr>
          <w:p w14:paraId="1E14F6B0" w14:textId="4EEBD414" w:rsidR="00272DDC" w:rsidRPr="006E6826" w:rsidRDefault="001325F5" w:rsidP="007F5540">
            <w:pPr>
              <w:keepNext/>
              <w:keepLines/>
            </w:pPr>
            <w:r>
              <w:t>06/</w:t>
            </w:r>
            <w:r w:rsidR="00C25B62">
              <w:t>15</w:t>
            </w:r>
            <w:r>
              <w:t>/2025</w:t>
            </w:r>
          </w:p>
        </w:tc>
      </w:tr>
      <w:tr w:rsidR="00272DDC" w:rsidRPr="006E6826" w14:paraId="4C124C8D" w14:textId="77777777" w:rsidTr="00324F8B">
        <w:trPr>
          <w:trHeight w:val="360"/>
        </w:trPr>
        <w:tc>
          <w:tcPr>
            <w:tcW w:w="2358" w:type="dxa"/>
          </w:tcPr>
          <w:p w14:paraId="6B4A121A" w14:textId="77777777" w:rsidR="00272DDC" w:rsidRPr="006E6826" w:rsidRDefault="00272DDC" w:rsidP="007F5540">
            <w:pPr>
              <w:keepNext/>
              <w:keepLines/>
            </w:pPr>
            <w:r w:rsidRPr="006E6826">
              <w:t>Grade</w:t>
            </w:r>
          </w:p>
        </w:tc>
        <w:tc>
          <w:tcPr>
            <w:tcW w:w="7218" w:type="dxa"/>
          </w:tcPr>
          <w:p w14:paraId="13A56B4E" w14:textId="3ED7ABFA" w:rsidR="00272DDC" w:rsidRPr="006E6826" w:rsidRDefault="00103B2E" w:rsidP="007F5540">
            <w:pPr>
              <w:keepNext/>
              <w:keepLines/>
            </w:pPr>
            <w:r>
              <w:t xml:space="preserve">Put </w:t>
            </w:r>
            <w:r w:rsidR="00272DDC">
              <w:t>grade earned here</w:t>
            </w:r>
          </w:p>
        </w:tc>
      </w:tr>
      <w:tr w:rsidR="00272DDC" w:rsidRPr="006E6826" w14:paraId="14EBC41A" w14:textId="77777777" w:rsidTr="00324F8B">
        <w:trPr>
          <w:trHeight w:val="360"/>
        </w:trPr>
        <w:tc>
          <w:tcPr>
            <w:tcW w:w="2358" w:type="dxa"/>
          </w:tcPr>
          <w:p w14:paraId="750FA66B" w14:textId="77777777" w:rsidR="00272DDC" w:rsidRPr="006E6826" w:rsidRDefault="00272DDC" w:rsidP="007F5540">
            <w:pPr>
              <w:keepNext/>
              <w:keepLines/>
            </w:pPr>
            <w:r w:rsidRPr="006E6826">
              <w:t>Grading Comments</w:t>
            </w:r>
          </w:p>
        </w:tc>
        <w:tc>
          <w:tcPr>
            <w:tcW w:w="7218" w:type="dxa"/>
          </w:tcPr>
          <w:p w14:paraId="747057F8" w14:textId="6D7BBB91" w:rsidR="00272DDC" w:rsidRDefault="00103B2E" w:rsidP="007F5540">
            <w:pPr>
              <w:keepNext/>
              <w:keepLines/>
            </w:pPr>
            <w:r>
              <w:t xml:space="preserve">Put </w:t>
            </w:r>
            <w:r w:rsidR="00272DDC">
              <w:t>instructor comments here</w:t>
            </w:r>
          </w:p>
        </w:tc>
      </w:tr>
    </w:tbl>
    <w:p w14:paraId="1EEBD32B" w14:textId="4F28E461" w:rsidR="00D76BB4" w:rsidRDefault="00D76BB4" w:rsidP="00C52F96">
      <w:pPr>
        <w:pStyle w:val="Header"/>
        <w:keepNext/>
        <w:keepLines/>
        <w:tabs>
          <w:tab w:val="clear" w:pos="4320"/>
          <w:tab w:val="clear" w:pos="8640"/>
        </w:tabs>
      </w:pPr>
    </w:p>
    <w:p w14:paraId="23312D7E" w14:textId="6115B90D" w:rsidR="00C25B62" w:rsidRPr="00C25B62" w:rsidRDefault="00C25B62" w:rsidP="00C25B62">
      <w:pPr>
        <w:shd w:val="clear" w:color="auto" w:fill="FFFFFF"/>
        <w:spacing w:before="90" w:after="90"/>
        <w:jc w:val="center"/>
        <w:outlineLvl w:val="2"/>
        <w:rPr>
          <w:b/>
          <w:bCs/>
          <w:color w:val="273540"/>
        </w:rPr>
      </w:pPr>
      <w:r w:rsidRPr="00C25B62">
        <w:rPr>
          <w:b/>
          <w:bCs/>
          <w:color w:val="273540"/>
        </w:rPr>
        <w:t>Strings, Assignment, and Comments String Literals</w:t>
      </w:r>
    </w:p>
    <w:p w14:paraId="4BCDD5B4" w14:textId="7EF54A52" w:rsidR="00C25B62" w:rsidRPr="00C25B62" w:rsidRDefault="00C25B62" w:rsidP="00C25B62">
      <w:pPr>
        <w:shd w:val="clear" w:color="auto" w:fill="FFFFFF"/>
        <w:spacing w:before="90" w:after="90"/>
        <w:outlineLvl w:val="2"/>
        <w:rPr>
          <w:color w:val="273540"/>
        </w:rPr>
      </w:pPr>
      <w:r w:rsidRPr="00C25B62">
        <w:rPr>
          <w:color w:val="273540"/>
        </w:rPr>
        <w:t>Page 33</w:t>
      </w:r>
    </w:p>
    <w:p w14:paraId="328C4025" w14:textId="77777777" w:rsidR="00C25B62" w:rsidRPr="00C25B62" w:rsidRDefault="00C25B62" w:rsidP="00C25B62">
      <w:pPr>
        <w:numPr>
          <w:ilvl w:val="0"/>
          <w:numId w:val="58"/>
        </w:numPr>
        <w:shd w:val="clear" w:color="auto" w:fill="FFFFFF"/>
        <w:spacing w:before="100" w:beforeAutospacing="1" w:after="100" w:afterAutospacing="1"/>
        <w:ind w:left="1095"/>
        <w:rPr>
          <w:color w:val="273540"/>
        </w:rPr>
      </w:pPr>
      <w:proofErr w:type="gramStart"/>
      <w:r w:rsidRPr="00C25B62">
        <w:rPr>
          <w:color w:val="273540"/>
        </w:rPr>
        <w:t>Half way</w:t>
      </w:r>
      <w:proofErr w:type="gramEnd"/>
      <w:r w:rsidRPr="00C25B62">
        <w:rPr>
          <w:color w:val="273540"/>
        </w:rPr>
        <w:t xml:space="preserve"> down the page is your first set of code examples to type in.  Notice the usages for the singe quotes and the double quotes.</w:t>
      </w:r>
    </w:p>
    <w:p w14:paraId="4985988B" w14:textId="77777777" w:rsidR="00C25B62" w:rsidRPr="00C25B62" w:rsidRDefault="00C25B62" w:rsidP="00C25B62">
      <w:pPr>
        <w:numPr>
          <w:ilvl w:val="0"/>
          <w:numId w:val="58"/>
        </w:numPr>
        <w:shd w:val="clear" w:color="auto" w:fill="FFFFFF"/>
        <w:spacing w:before="100" w:beforeAutospacing="1" w:after="100" w:afterAutospacing="1"/>
        <w:ind w:left="1095"/>
        <w:rPr>
          <w:color w:val="273540"/>
        </w:rPr>
      </w:pPr>
      <w:r w:rsidRPr="00C25B62">
        <w:rPr>
          <w:color w:val="273540"/>
        </w:rPr>
        <w:t>Near the bottom is the second set of example code on this page</w:t>
      </w:r>
    </w:p>
    <w:p w14:paraId="2539E2D1" w14:textId="77777777" w:rsidR="00C25B62" w:rsidRDefault="00C25B62" w:rsidP="00C25B62">
      <w:pPr>
        <w:numPr>
          <w:ilvl w:val="0"/>
          <w:numId w:val="58"/>
        </w:numPr>
        <w:shd w:val="clear" w:color="auto" w:fill="FFFFFF"/>
        <w:spacing w:before="100" w:beforeAutospacing="1" w:after="100" w:afterAutospacing="1"/>
        <w:ind w:left="1095"/>
        <w:rPr>
          <w:color w:val="273540"/>
        </w:rPr>
      </w:pPr>
      <w:r w:rsidRPr="00C25B62">
        <w:rPr>
          <w:color w:val="273540"/>
        </w:rPr>
        <w:t xml:space="preserve">Screen </w:t>
      </w:r>
      <w:proofErr w:type="gramStart"/>
      <w:r w:rsidRPr="00C25B62">
        <w:rPr>
          <w:color w:val="273540"/>
        </w:rPr>
        <w:t>shot</w:t>
      </w:r>
      <w:proofErr w:type="gramEnd"/>
      <w:r w:rsidRPr="00C25B62">
        <w:rPr>
          <w:color w:val="273540"/>
        </w:rPr>
        <w:t xml:space="preserve"> the results and place it into your submission document.  If you are getting errors on any of the example code when </w:t>
      </w:r>
      <w:proofErr w:type="gramStart"/>
      <w:r w:rsidRPr="00C25B62">
        <w:rPr>
          <w:color w:val="273540"/>
        </w:rPr>
        <w:t>there</w:t>
      </w:r>
      <w:proofErr w:type="gramEnd"/>
      <w:r w:rsidRPr="00C25B62">
        <w:rPr>
          <w:color w:val="273540"/>
        </w:rPr>
        <w:t xml:space="preserve"> authors give you what the output should look like, you need to be checking to see what you did incorrectly and correct it.  Do not just constantly turn in code examples with lots of errors showing.  Each example should be very close if </w:t>
      </w:r>
      <w:proofErr w:type="gramStart"/>
      <w:r w:rsidRPr="00C25B62">
        <w:rPr>
          <w:color w:val="273540"/>
        </w:rPr>
        <w:t>not a match to</w:t>
      </w:r>
      <w:proofErr w:type="gramEnd"/>
      <w:r w:rsidRPr="00C25B62">
        <w:rPr>
          <w:color w:val="273540"/>
        </w:rPr>
        <w:t xml:space="preserve"> what is shown in the text.</w:t>
      </w:r>
    </w:p>
    <w:p w14:paraId="11502945" w14:textId="2B0A3CED" w:rsidR="00643040" w:rsidRPr="00C25B62" w:rsidRDefault="00643040" w:rsidP="00643040">
      <w:pPr>
        <w:shd w:val="clear" w:color="auto" w:fill="FFFFFF"/>
        <w:spacing w:before="100" w:beforeAutospacing="1" w:after="100" w:afterAutospacing="1"/>
        <w:ind w:left="1095"/>
        <w:rPr>
          <w:color w:val="273540"/>
        </w:rPr>
      </w:pPr>
      <w:r w:rsidRPr="00643040">
        <w:rPr>
          <w:color w:val="273540"/>
        </w:rPr>
        <w:drawing>
          <wp:inline distT="0" distB="0" distL="0" distR="0" wp14:anchorId="42D0182E" wp14:editId="6BB43C13">
            <wp:extent cx="6309360" cy="3540760"/>
            <wp:effectExtent l="0" t="0" r="0" b="2540"/>
            <wp:docPr id="17837373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737340" name="Picture 1" descr="A screenshot of a computer&#10;&#10;AI-generated content may be incorrect."/>
                    <pic:cNvPicPr/>
                  </pic:nvPicPr>
                  <pic:blipFill>
                    <a:blip r:embed="rId8"/>
                    <a:stretch>
                      <a:fillRect/>
                    </a:stretch>
                  </pic:blipFill>
                  <pic:spPr>
                    <a:xfrm>
                      <a:off x="0" y="0"/>
                      <a:ext cx="6309360" cy="3540760"/>
                    </a:xfrm>
                    <a:prstGeom prst="rect">
                      <a:avLst/>
                    </a:prstGeom>
                  </pic:spPr>
                </pic:pic>
              </a:graphicData>
            </a:graphic>
          </wp:inline>
        </w:drawing>
      </w:r>
    </w:p>
    <w:p w14:paraId="38BF28FE" w14:textId="77777777" w:rsidR="00C25B62" w:rsidRPr="00C25B62" w:rsidRDefault="00C25B62" w:rsidP="00C25B62">
      <w:pPr>
        <w:shd w:val="clear" w:color="auto" w:fill="FFFFFF"/>
        <w:spacing w:before="90" w:after="90"/>
        <w:outlineLvl w:val="2"/>
        <w:rPr>
          <w:color w:val="273540"/>
        </w:rPr>
      </w:pPr>
      <w:r w:rsidRPr="00C25B62">
        <w:rPr>
          <w:color w:val="273540"/>
        </w:rPr>
        <w:t>Page 34</w:t>
      </w:r>
    </w:p>
    <w:p w14:paraId="1894738A" w14:textId="77777777" w:rsidR="00C25B62" w:rsidRPr="00C25B62" w:rsidRDefault="00C25B62" w:rsidP="00C25B62">
      <w:pPr>
        <w:numPr>
          <w:ilvl w:val="0"/>
          <w:numId w:val="59"/>
        </w:numPr>
        <w:shd w:val="clear" w:color="auto" w:fill="FFFFFF"/>
        <w:spacing w:before="100" w:beforeAutospacing="1" w:after="100" w:afterAutospacing="1"/>
        <w:ind w:left="1095"/>
        <w:rPr>
          <w:color w:val="273540"/>
        </w:rPr>
      </w:pPr>
      <w:r w:rsidRPr="00C25B62">
        <w:rPr>
          <w:color w:val="273540"/>
        </w:rPr>
        <w:t>Near the top is your first set of example code to type in and put into a screen shot</w:t>
      </w:r>
    </w:p>
    <w:p w14:paraId="122131C1" w14:textId="77777777" w:rsidR="00C25B62" w:rsidRDefault="00C25B62" w:rsidP="00C25B62">
      <w:pPr>
        <w:numPr>
          <w:ilvl w:val="0"/>
          <w:numId w:val="59"/>
        </w:numPr>
        <w:shd w:val="clear" w:color="auto" w:fill="FFFFFF"/>
        <w:spacing w:before="100" w:beforeAutospacing="1" w:after="100" w:afterAutospacing="1"/>
        <w:ind w:left="1095"/>
        <w:rPr>
          <w:color w:val="273540"/>
        </w:rPr>
      </w:pPr>
      <w:r w:rsidRPr="00C25B62">
        <w:rPr>
          <w:color w:val="273540"/>
        </w:rPr>
        <w:t xml:space="preserve">Just a little above the </w:t>
      </w:r>
      <w:proofErr w:type="gramStart"/>
      <w:r w:rsidRPr="00C25B62">
        <w:rPr>
          <w:color w:val="273540"/>
        </w:rPr>
        <w:t>half way</w:t>
      </w:r>
      <w:proofErr w:type="gramEnd"/>
      <w:r w:rsidRPr="00C25B62">
        <w:rPr>
          <w:color w:val="273540"/>
        </w:rPr>
        <w:t xml:space="preserve"> point on the page is the next set of </w:t>
      </w:r>
      <w:proofErr w:type="gramStart"/>
      <w:r w:rsidRPr="00C25B62">
        <w:rPr>
          <w:color w:val="273540"/>
        </w:rPr>
        <w:t>example</w:t>
      </w:r>
      <w:proofErr w:type="gramEnd"/>
      <w:r w:rsidRPr="00C25B62">
        <w:rPr>
          <w:color w:val="273540"/>
        </w:rPr>
        <w:t xml:space="preserve"> code the needs to be in the screen shot for the </w:t>
      </w:r>
      <w:proofErr w:type="gramStart"/>
      <w:r w:rsidRPr="00C25B62">
        <w:rPr>
          <w:color w:val="273540"/>
        </w:rPr>
        <w:t>text book</w:t>
      </w:r>
      <w:proofErr w:type="gramEnd"/>
      <w:r w:rsidRPr="00C25B62">
        <w:rPr>
          <w:color w:val="273540"/>
        </w:rPr>
        <w:t xml:space="preserve"> page</w:t>
      </w:r>
    </w:p>
    <w:p w14:paraId="7A873BE8" w14:textId="4C7386E9" w:rsidR="00E2601C" w:rsidRPr="00C25B62" w:rsidRDefault="00E2601C" w:rsidP="00E2601C">
      <w:pPr>
        <w:shd w:val="clear" w:color="auto" w:fill="FFFFFF"/>
        <w:spacing w:before="100" w:beforeAutospacing="1" w:after="100" w:afterAutospacing="1"/>
        <w:rPr>
          <w:color w:val="273540"/>
        </w:rPr>
      </w:pPr>
      <w:r w:rsidRPr="00E2601C">
        <w:rPr>
          <w:color w:val="273540"/>
        </w:rPr>
        <w:lastRenderedPageBreak/>
        <w:drawing>
          <wp:inline distT="0" distB="0" distL="0" distR="0" wp14:anchorId="070B7EA0" wp14:editId="33106329">
            <wp:extent cx="6309360" cy="3537585"/>
            <wp:effectExtent l="0" t="0" r="0" b="5715"/>
            <wp:docPr id="1755764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76433" name="Picture 1" descr="A screenshot of a computer&#10;&#10;AI-generated content may be incorrect."/>
                    <pic:cNvPicPr/>
                  </pic:nvPicPr>
                  <pic:blipFill>
                    <a:blip r:embed="rId9"/>
                    <a:stretch>
                      <a:fillRect/>
                    </a:stretch>
                  </pic:blipFill>
                  <pic:spPr>
                    <a:xfrm>
                      <a:off x="0" y="0"/>
                      <a:ext cx="6309360" cy="3537585"/>
                    </a:xfrm>
                    <a:prstGeom prst="rect">
                      <a:avLst/>
                    </a:prstGeom>
                  </pic:spPr>
                </pic:pic>
              </a:graphicData>
            </a:graphic>
          </wp:inline>
        </w:drawing>
      </w:r>
    </w:p>
    <w:p w14:paraId="1E7E6A91" w14:textId="77777777" w:rsidR="00C25B62" w:rsidRPr="00C25B62" w:rsidRDefault="00C25B62" w:rsidP="00C25B62">
      <w:pPr>
        <w:shd w:val="clear" w:color="auto" w:fill="FFFFFF"/>
        <w:spacing w:before="180" w:after="180"/>
        <w:rPr>
          <w:color w:val="273540"/>
        </w:rPr>
      </w:pPr>
      <w:r w:rsidRPr="00C25B62">
        <w:rPr>
          <w:color w:val="273540"/>
        </w:rPr>
        <w:t xml:space="preserve">PIECE OF ADVICE: You should note table 2-3 on the page and the use of escape sequences.    You should experiment around with the various escape sequences and see how they work even though there is </w:t>
      </w:r>
      <w:proofErr w:type="gramStart"/>
      <w:r w:rsidRPr="00C25B62">
        <w:rPr>
          <w:color w:val="273540"/>
        </w:rPr>
        <w:t>not</w:t>
      </w:r>
      <w:proofErr w:type="gramEnd"/>
      <w:r w:rsidRPr="00C25B62">
        <w:rPr>
          <w:color w:val="273540"/>
        </w:rPr>
        <w:t xml:space="preserve"> example code assigned for it.</w:t>
      </w:r>
    </w:p>
    <w:p w14:paraId="72CB1204" w14:textId="77777777" w:rsidR="00C25B62" w:rsidRPr="00C25B62" w:rsidRDefault="00C25B62" w:rsidP="00C25B62">
      <w:pPr>
        <w:shd w:val="clear" w:color="auto" w:fill="FFFFFF"/>
        <w:spacing w:before="90" w:after="90"/>
        <w:outlineLvl w:val="1"/>
        <w:rPr>
          <w:color w:val="273540"/>
        </w:rPr>
      </w:pPr>
      <w:r w:rsidRPr="00C25B62">
        <w:rPr>
          <w:color w:val="273540"/>
        </w:rPr>
        <w:t>String Concatenation</w:t>
      </w:r>
    </w:p>
    <w:p w14:paraId="737F1F62" w14:textId="77777777" w:rsidR="00C25B62" w:rsidRPr="00C25B62" w:rsidRDefault="00C25B62" w:rsidP="00C25B62">
      <w:pPr>
        <w:shd w:val="clear" w:color="auto" w:fill="FFFFFF"/>
        <w:spacing w:before="90" w:after="90"/>
        <w:outlineLvl w:val="2"/>
        <w:rPr>
          <w:color w:val="273540"/>
        </w:rPr>
      </w:pPr>
      <w:r w:rsidRPr="00C25B62">
        <w:rPr>
          <w:color w:val="273540"/>
        </w:rPr>
        <w:t>Page 34</w:t>
      </w:r>
    </w:p>
    <w:p w14:paraId="1FC56A0F" w14:textId="77777777" w:rsidR="00E2601C" w:rsidRDefault="00C25B62" w:rsidP="00480307">
      <w:pPr>
        <w:numPr>
          <w:ilvl w:val="0"/>
          <w:numId w:val="60"/>
        </w:numPr>
        <w:shd w:val="clear" w:color="auto" w:fill="FFFFFF"/>
        <w:spacing w:before="90" w:beforeAutospacing="1" w:after="90" w:afterAutospacing="1"/>
        <w:ind w:left="1095"/>
        <w:outlineLvl w:val="1"/>
        <w:rPr>
          <w:color w:val="273540"/>
        </w:rPr>
      </w:pPr>
      <w:r w:rsidRPr="00C25B62">
        <w:rPr>
          <w:color w:val="273540"/>
        </w:rPr>
        <w:t xml:space="preserve">There is only one small set of example code on the </w:t>
      </w:r>
      <w:proofErr w:type="gramStart"/>
      <w:r w:rsidRPr="00C25B62">
        <w:rPr>
          <w:color w:val="273540"/>
        </w:rPr>
        <w:t>page</w:t>
      </w:r>
      <w:proofErr w:type="gramEnd"/>
      <w:r w:rsidRPr="00C25B62">
        <w:rPr>
          <w:color w:val="273540"/>
        </w:rPr>
        <w:t xml:space="preserve"> and it is near the top of the page.</w:t>
      </w:r>
    </w:p>
    <w:p w14:paraId="2B4C856D" w14:textId="77E6A6BB" w:rsidR="00E2601C" w:rsidRDefault="00E2601C" w:rsidP="00E2601C">
      <w:pPr>
        <w:shd w:val="clear" w:color="auto" w:fill="FFFFFF"/>
        <w:spacing w:before="90" w:beforeAutospacing="1" w:after="90" w:afterAutospacing="1"/>
        <w:ind w:left="1095"/>
        <w:outlineLvl w:val="1"/>
        <w:rPr>
          <w:color w:val="273540"/>
        </w:rPr>
      </w:pPr>
      <w:r w:rsidRPr="00E2601C">
        <w:rPr>
          <w:color w:val="273540"/>
        </w:rPr>
        <w:lastRenderedPageBreak/>
        <w:drawing>
          <wp:inline distT="0" distB="0" distL="0" distR="0" wp14:anchorId="66974CB7" wp14:editId="1465CA44">
            <wp:extent cx="6309360" cy="3550920"/>
            <wp:effectExtent l="0" t="0" r="0" b="0"/>
            <wp:docPr id="49520822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208220" name="Picture 1" descr="A screenshot of a computer&#10;&#10;AI-generated content may be incorrect."/>
                    <pic:cNvPicPr/>
                  </pic:nvPicPr>
                  <pic:blipFill>
                    <a:blip r:embed="rId10"/>
                    <a:stretch>
                      <a:fillRect/>
                    </a:stretch>
                  </pic:blipFill>
                  <pic:spPr>
                    <a:xfrm>
                      <a:off x="0" y="0"/>
                      <a:ext cx="6309360" cy="3550920"/>
                    </a:xfrm>
                    <a:prstGeom prst="rect">
                      <a:avLst/>
                    </a:prstGeom>
                  </pic:spPr>
                </pic:pic>
              </a:graphicData>
            </a:graphic>
          </wp:inline>
        </w:drawing>
      </w:r>
    </w:p>
    <w:p w14:paraId="480149AF" w14:textId="77777777" w:rsidR="00E2601C" w:rsidRDefault="00E2601C" w:rsidP="00E2601C">
      <w:pPr>
        <w:shd w:val="clear" w:color="auto" w:fill="FFFFFF"/>
        <w:spacing w:before="90" w:beforeAutospacing="1" w:after="90" w:afterAutospacing="1"/>
        <w:ind w:left="1095"/>
        <w:outlineLvl w:val="1"/>
        <w:rPr>
          <w:color w:val="273540"/>
        </w:rPr>
      </w:pPr>
    </w:p>
    <w:p w14:paraId="36AABFD4" w14:textId="4B599DA3" w:rsidR="00C25B62" w:rsidRPr="00C25B62" w:rsidRDefault="00C25B62" w:rsidP="00E2601C">
      <w:pPr>
        <w:shd w:val="clear" w:color="auto" w:fill="FFFFFF"/>
        <w:spacing w:before="90" w:beforeAutospacing="1" w:after="90" w:afterAutospacing="1"/>
        <w:ind w:left="1095"/>
        <w:outlineLvl w:val="1"/>
        <w:rPr>
          <w:color w:val="273540"/>
        </w:rPr>
      </w:pPr>
      <w:r w:rsidRPr="00C25B62">
        <w:rPr>
          <w:color w:val="273540"/>
        </w:rPr>
        <w:t>Variables and the Assignment Statement</w:t>
      </w:r>
    </w:p>
    <w:p w14:paraId="4F8E060D" w14:textId="77777777" w:rsidR="00C25B62" w:rsidRPr="00C25B62" w:rsidRDefault="00C25B62" w:rsidP="00C25B62">
      <w:pPr>
        <w:shd w:val="clear" w:color="auto" w:fill="FFFFFF"/>
        <w:spacing w:before="90" w:after="90"/>
        <w:outlineLvl w:val="2"/>
        <w:rPr>
          <w:color w:val="273540"/>
        </w:rPr>
      </w:pPr>
      <w:r w:rsidRPr="00C25B62">
        <w:rPr>
          <w:color w:val="273540"/>
        </w:rPr>
        <w:t>Page 35</w:t>
      </w:r>
    </w:p>
    <w:p w14:paraId="168AF8FE" w14:textId="77777777" w:rsidR="00C25B62" w:rsidRPr="00C25B62" w:rsidRDefault="00C25B62" w:rsidP="00C25B62">
      <w:pPr>
        <w:numPr>
          <w:ilvl w:val="0"/>
          <w:numId w:val="61"/>
        </w:numPr>
        <w:shd w:val="clear" w:color="auto" w:fill="FFFFFF"/>
        <w:spacing w:before="100" w:beforeAutospacing="1" w:after="100" w:afterAutospacing="1"/>
        <w:ind w:left="1095"/>
        <w:rPr>
          <w:color w:val="273540"/>
        </w:rPr>
      </w:pPr>
      <w:r w:rsidRPr="00C25B62">
        <w:rPr>
          <w:color w:val="273540"/>
        </w:rPr>
        <w:t>This is a rare instance where the example code actually starts on the previous page and ends on this page.  On the very bottom of page 35 is where the example code.  Be sure to replace the author's name with your own name when doing the example.  You will need to take a screen shot of this step for your submission.</w:t>
      </w:r>
    </w:p>
    <w:p w14:paraId="6C7EDAB3" w14:textId="77777777" w:rsidR="00C25B62" w:rsidRPr="00C25B62" w:rsidRDefault="00C25B62" w:rsidP="00C25B62">
      <w:pPr>
        <w:numPr>
          <w:ilvl w:val="0"/>
          <w:numId w:val="61"/>
        </w:numPr>
        <w:shd w:val="clear" w:color="auto" w:fill="FFFFFF"/>
        <w:spacing w:before="100" w:beforeAutospacing="1" w:after="100" w:afterAutospacing="1"/>
        <w:ind w:left="1095"/>
        <w:rPr>
          <w:color w:val="273540"/>
        </w:rPr>
      </w:pPr>
      <w:r w:rsidRPr="00C25B62">
        <w:rPr>
          <w:color w:val="273540"/>
        </w:rPr>
        <w:t>In the subsection on page 36 dealing with Comments, you will see a large comment block.  You will not need to grab a screen shot of the large comment block example code there.</w:t>
      </w:r>
    </w:p>
    <w:p w14:paraId="5998E83B" w14:textId="77777777" w:rsidR="00C25B62" w:rsidRDefault="00C25B62" w:rsidP="00C25B62">
      <w:pPr>
        <w:numPr>
          <w:ilvl w:val="0"/>
          <w:numId w:val="61"/>
        </w:numPr>
        <w:shd w:val="clear" w:color="auto" w:fill="FFFFFF"/>
        <w:spacing w:before="100" w:beforeAutospacing="1" w:after="100" w:afterAutospacing="1"/>
        <w:ind w:left="1095"/>
        <w:rPr>
          <w:color w:val="273540"/>
        </w:rPr>
      </w:pPr>
      <w:r w:rsidRPr="00C25B62">
        <w:rPr>
          <w:color w:val="273540"/>
        </w:rPr>
        <w:t xml:space="preserve">On the very bottom of the page, there is an example code line where they show how to </w:t>
      </w:r>
      <w:proofErr w:type="gramStart"/>
      <w:r w:rsidRPr="00C25B62">
        <w:rPr>
          <w:color w:val="273540"/>
        </w:rPr>
        <w:t>do</w:t>
      </w:r>
      <w:proofErr w:type="gramEnd"/>
      <w:r w:rsidRPr="00C25B62">
        <w:rPr>
          <w:color w:val="273540"/>
        </w:rPr>
        <w:t xml:space="preserve"> an inline comment.  You will not need to screen shot this line of example code either for your submission.</w:t>
      </w:r>
    </w:p>
    <w:p w14:paraId="33EB80E7" w14:textId="6F4FB5D7" w:rsidR="00CC1993" w:rsidRPr="00C25B62" w:rsidRDefault="00CC1993" w:rsidP="00CC1993">
      <w:pPr>
        <w:shd w:val="clear" w:color="auto" w:fill="FFFFFF"/>
        <w:spacing w:before="100" w:beforeAutospacing="1" w:after="100" w:afterAutospacing="1"/>
        <w:ind w:left="1095"/>
        <w:rPr>
          <w:color w:val="273540"/>
        </w:rPr>
      </w:pPr>
      <w:r w:rsidRPr="00CC1993">
        <w:rPr>
          <w:color w:val="273540"/>
        </w:rPr>
        <w:lastRenderedPageBreak/>
        <w:drawing>
          <wp:inline distT="0" distB="0" distL="0" distR="0" wp14:anchorId="5FFFF795" wp14:editId="7828EDCF">
            <wp:extent cx="6309360" cy="3547745"/>
            <wp:effectExtent l="0" t="0" r="0" b="0"/>
            <wp:docPr id="133387764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877641" name="Picture 1" descr="A screenshot of a computer&#10;&#10;AI-generated content may be incorrect."/>
                    <pic:cNvPicPr/>
                  </pic:nvPicPr>
                  <pic:blipFill>
                    <a:blip r:embed="rId11"/>
                    <a:stretch>
                      <a:fillRect/>
                    </a:stretch>
                  </pic:blipFill>
                  <pic:spPr>
                    <a:xfrm>
                      <a:off x="0" y="0"/>
                      <a:ext cx="6309360" cy="3547745"/>
                    </a:xfrm>
                    <a:prstGeom prst="rect">
                      <a:avLst/>
                    </a:prstGeom>
                  </pic:spPr>
                </pic:pic>
              </a:graphicData>
            </a:graphic>
          </wp:inline>
        </w:drawing>
      </w:r>
    </w:p>
    <w:p w14:paraId="5A120C27" w14:textId="77777777" w:rsidR="00C25B62" w:rsidRPr="00C25B62" w:rsidRDefault="00C25B62" w:rsidP="00C25B62">
      <w:pPr>
        <w:shd w:val="clear" w:color="auto" w:fill="FFFFFF"/>
        <w:spacing w:before="90" w:after="90"/>
        <w:outlineLvl w:val="0"/>
        <w:rPr>
          <w:color w:val="273540"/>
          <w:kern w:val="36"/>
        </w:rPr>
      </w:pPr>
      <w:r w:rsidRPr="00C25B62">
        <w:rPr>
          <w:color w:val="273540"/>
          <w:kern w:val="36"/>
        </w:rPr>
        <w:t>Numeric Data Types and Character Sets</w:t>
      </w:r>
    </w:p>
    <w:p w14:paraId="01692384" w14:textId="77777777" w:rsidR="00C25B62" w:rsidRPr="00C25B62" w:rsidRDefault="00C25B62" w:rsidP="00C25B62">
      <w:pPr>
        <w:shd w:val="clear" w:color="auto" w:fill="FFFFFF"/>
        <w:spacing w:before="90" w:after="90"/>
        <w:outlineLvl w:val="1"/>
        <w:rPr>
          <w:color w:val="273540"/>
        </w:rPr>
      </w:pPr>
      <w:r w:rsidRPr="00C25B62">
        <w:rPr>
          <w:color w:val="273540"/>
        </w:rPr>
        <w:t>Character Sets</w:t>
      </w:r>
    </w:p>
    <w:p w14:paraId="39842F48" w14:textId="77777777" w:rsidR="00C25B62" w:rsidRPr="00C25B62" w:rsidRDefault="00C25B62" w:rsidP="00C25B62">
      <w:pPr>
        <w:shd w:val="clear" w:color="auto" w:fill="FFFFFF"/>
        <w:spacing w:before="90" w:after="90"/>
        <w:outlineLvl w:val="2"/>
        <w:rPr>
          <w:color w:val="273540"/>
        </w:rPr>
      </w:pPr>
      <w:r w:rsidRPr="00C25B62">
        <w:rPr>
          <w:color w:val="273540"/>
        </w:rPr>
        <w:t>Page 39</w:t>
      </w:r>
    </w:p>
    <w:p w14:paraId="1F16BD11" w14:textId="77777777" w:rsidR="00C25B62" w:rsidRDefault="00C25B62" w:rsidP="00C25B62">
      <w:pPr>
        <w:numPr>
          <w:ilvl w:val="0"/>
          <w:numId w:val="62"/>
        </w:numPr>
        <w:shd w:val="clear" w:color="auto" w:fill="FFFFFF"/>
        <w:spacing w:before="100" w:beforeAutospacing="1" w:after="100" w:afterAutospacing="1"/>
        <w:ind w:left="1095"/>
        <w:rPr>
          <w:color w:val="273540"/>
        </w:rPr>
      </w:pPr>
      <w:r w:rsidRPr="00C25B62">
        <w:rPr>
          <w:color w:val="273540"/>
        </w:rPr>
        <w:t>There is a brief set of 4 example lines at the top of the page</w:t>
      </w:r>
    </w:p>
    <w:p w14:paraId="664C17A5" w14:textId="0EA6F3B1" w:rsidR="00CC1993" w:rsidRPr="00C25B62" w:rsidRDefault="00CC1993" w:rsidP="00CC1993">
      <w:pPr>
        <w:shd w:val="clear" w:color="auto" w:fill="FFFFFF"/>
        <w:spacing w:before="100" w:beforeAutospacing="1" w:after="100" w:afterAutospacing="1"/>
        <w:ind w:left="1095"/>
        <w:rPr>
          <w:color w:val="273540"/>
        </w:rPr>
      </w:pPr>
      <w:r w:rsidRPr="00CC1993">
        <w:rPr>
          <w:color w:val="273540"/>
        </w:rPr>
        <w:drawing>
          <wp:inline distT="0" distB="0" distL="0" distR="0" wp14:anchorId="35DF7730" wp14:editId="784B37E8">
            <wp:extent cx="6309360" cy="3549015"/>
            <wp:effectExtent l="0" t="0" r="0" b="0"/>
            <wp:docPr id="17376542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654236" name="Picture 1" descr="A screenshot of a computer&#10;&#10;AI-generated content may be incorrect."/>
                    <pic:cNvPicPr/>
                  </pic:nvPicPr>
                  <pic:blipFill>
                    <a:blip r:embed="rId12"/>
                    <a:stretch>
                      <a:fillRect/>
                    </a:stretch>
                  </pic:blipFill>
                  <pic:spPr>
                    <a:xfrm>
                      <a:off x="0" y="0"/>
                      <a:ext cx="6309360" cy="3549015"/>
                    </a:xfrm>
                    <a:prstGeom prst="rect">
                      <a:avLst/>
                    </a:prstGeom>
                  </pic:spPr>
                </pic:pic>
              </a:graphicData>
            </a:graphic>
          </wp:inline>
        </w:drawing>
      </w:r>
    </w:p>
    <w:p w14:paraId="4660074C" w14:textId="77777777" w:rsidR="00C25B62" w:rsidRPr="00C25B62" w:rsidRDefault="00C25B62" w:rsidP="00C25B62">
      <w:pPr>
        <w:shd w:val="clear" w:color="auto" w:fill="FFFFFF"/>
        <w:spacing w:before="90" w:after="90"/>
        <w:outlineLvl w:val="0"/>
        <w:rPr>
          <w:color w:val="273540"/>
          <w:kern w:val="36"/>
        </w:rPr>
      </w:pPr>
      <w:r w:rsidRPr="00C25B62">
        <w:rPr>
          <w:color w:val="273540"/>
          <w:kern w:val="36"/>
        </w:rPr>
        <w:lastRenderedPageBreak/>
        <w:t>Expressions</w:t>
      </w:r>
    </w:p>
    <w:p w14:paraId="6D04CB71" w14:textId="77777777" w:rsidR="00C25B62" w:rsidRPr="00C25B62" w:rsidRDefault="00C25B62" w:rsidP="00C25B62">
      <w:pPr>
        <w:shd w:val="clear" w:color="auto" w:fill="FFFFFF"/>
        <w:spacing w:before="90" w:after="90"/>
        <w:outlineLvl w:val="1"/>
        <w:rPr>
          <w:color w:val="273540"/>
        </w:rPr>
      </w:pPr>
      <w:r w:rsidRPr="00C25B62">
        <w:rPr>
          <w:color w:val="273540"/>
        </w:rPr>
        <w:t>Arithmetic Expressions</w:t>
      </w:r>
    </w:p>
    <w:p w14:paraId="6BFDB046" w14:textId="77777777" w:rsidR="00C25B62" w:rsidRPr="00C25B62" w:rsidRDefault="00C25B62" w:rsidP="00C25B62">
      <w:pPr>
        <w:shd w:val="clear" w:color="auto" w:fill="FFFFFF"/>
        <w:spacing w:before="90" w:after="90"/>
        <w:outlineLvl w:val="2"/>
        <w:rPr>
          <w:color w:val="273540"/>
        </w:rPr>
      </w:pPr>
      <w:r w:rsidRPr="00C25B62">
        <w:rPr>
          <w:color w:val="273540"/>
        </w:rPr>
        <w:t>Page 40</w:t>
      </w:r>
    </w:p>
    <w:p w14:paraId="7E6061F1" w14:textId="77777777" w:rsidR="00C25B62" w:rsidRDefault="00C25B62" w:rsidP="00C25B62">
      <w:pPr>
        <w:numPr>
          <w:ilvl w:val="0"/>
          <w:numId w:val="63"/>
        </w:numPr>
        <w:shd w:val="clear" w:color="auto" w:fill="FFFFFF"/>
        <w:spacing w:before="100" w:beforeAutospacing="1" w:after="100" w:afterAutospacing="1"/>
        <w:ind w:left="1095"/>
        <w:rPr>
          <w:color w:val="273540"/>
        </w:rPr>
      </w:pPr>
      <w:r w:rsidRPr="00C25B62">
        <w:rPr>
          <w:color w:val="273540"/>
        </w:rPr>
        <w:t xml:space="preserve">This is an unusual one.  </w:t>
      </w:r>
      <w:proofErr w:type="gramStart"/>
      <w:r w:rsidRPr="00C25B62">
        <w:rPr>
          <w:color w:val="273540"/>
        </w:rPr>
        <w:t>The table</w:t>
      </w:r>
      <w:proofErr w:type="gramEnd"/>
      <w:r w:rsidRPr="00C25B62">
        <w:rPr>
          <w:color w:val="273540"/>
        </w:rPr>
        <w:t xml:space="preserve"> 2-7 is the list of Arithmetic expressions you are to enter and capture in screenshots.  There are 10 Expressions in the </w:t>
      </w:r>
      <w:proofErr w:type="gramStart"/>
      <w:r w:rsidRPr="00C25B62">
        <w:rPr>
          <w:color w:val="273540"/>
        </w:rPr>
        <w:t>left hand</w:t>
      </w:r>
      <w:proofErr w:type="gramEnd"/>
      <w:r w:rsidRPr="00C25B62">
        <w:rPr>
          <w:color w:val="273540"/>
        </w:rPr>
        <w:t xml:space="preserve"> column of the table.  Do all 10 for your screen shots.</w:t>
      </w:r>
    </w:p>
    <w:p w14:paraId="13FEC375" w14:textId="26E0120E" w:rsidR="00CC1993" w:rsidRPr="00C25B62" w:rsidRDefault="00CC1993" w:rsidP="00CC1993">
      <w:pPr>
        <w:shd w:val="clear" w:color="auto" w:fill="FFFFFF"/>
        <w:spacing w:before="100" w:beforeAutospacing="1" w:after="100" w:afterAutospacing="1"/>
        <w:ind w:left="1095"/>
        <w:rPr>
          <w:color w:val="273540"/>
        </w:rPr>
      </w:pPr>
      <w:r w:rsidRPr="00CC1993">
        <w:rPr>
          <w:color w:val="273540"/>
        </w:rPr>
        <w:drawing>
          <wp:inline distT="0" distB="0" distL="0" distR="0" wp14:anchorId="7D216B04" wp14:editId="7AFE1DB6">
            <wp:extent cx="6309360" cy="3537585"/>
            <wp:effectExtent l="0" t="0" r="0" b="5715"/>
            <wp:docPr id="5970384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038460" name="Picture 1" descr="A screenshot of a computer&#10;&#10;AI-generated content may be incorrect."/>
                    <pic:cNvPicPr/>
                  </pic:nvPicPr>
                  <pic:blipFill>
                    <a:blip r:embed="rId13"/>
                    <a:stretch>
                      <a:fillRect/>
                    </a:stretch>
                  </pic:blipFill>
                  <pic:spPr>
                    <a:xfrm>
                      <a:off x="0" y="0"/>
                      <a:ext cx="6309360" cy="3537585"/>
                    </a:xfrm>
                    <a:prstGeom prst="rect">
                      <a:avLst/>
                    </a:prstGeom>
                  </pic:spPr>
                </pic:pic>
              </a:graphicData>
            </a:graphic>
          </wp:inline>
        </w:drawing>
      </w:r>
    </w:p>
    <w:p w14:paraId="529A45C6" w14:textId="77777777" w:rsidR="00C25B62" w:rsidRPr="00C25B62" w:rsidRDefault="00C25B62" w:rsidP="00C25B62">
      <w:pPr>
        <w:shd w:val="clear" w:color="auto" w:fill="FFFFFF"/>
        <w:spacing w:before="90" w:after="90"/>
        <w:outlineLvl w:val="2"/>
        <w:rPr>
          <w:color w:val="273540"/>
        </w:rPr>
      </w:pPr>
      <w:r w:rsidRPr="00C25B62">
        <w:rPr>
          <w:color w:val="273540"/>
        </w:rPr>
        <w:t>Page 41</w:t>
      </w:r>
    </w:p>
    <w:p w14:paraId="03739413" w14:textId="77777777" w:rsidR="00C25B62" w:rsidRPr="00C25B62" w:rsidRDefault="00C25B62" w:rsidP="00C25B62">
      <w:pPr>
        <w:numPr>
          <w:ilvl w:val="0"/>
          <w:numId w:val="64"/>
        </w:numPr>
        <w:shd w:val="clear" w:color="auto" w:fill="FFFFFF"/>
        <w:spacing w:before="100" w:beforeAutospacing="1" w:after="100" w:afterAutospacing="1"/>
        <w:ind w:left="1095"/>
        <w:rPr>
          <w:color w:val="273540"/>
        </w:rPr>
      </w:pPr>
      <w:r w:rsidRPr="00C25B62">
        <w:rPr>
          <w:color w:val="273540"/>
        </w:rPr>
        <w:t>About 1/3 is the first example code that will need to be entered for this page</w:t>
      </w:r>
    </w:p>
    <w:p w14:paraId="040459E6" w14:textId="77777777" w:rsidR="00C25B62" w:rsidRPr="00C25B62" w:rsidRDefault="00C25B62" w:rsidP="00C25B62">
      <w:pPr>
        <w:numPr>
          <w:ilvl w:val="0"/>
          <w:numId w:val="64"/>
        </w:numPr>
        <w:shd w:val="clear" w:color="auto" w:fill="FFFFFF"/>
        <w:spacing w:before="100" w:beforeAutospacing="1" w:after="100" w:afterAutospacing="1"/>
        <w:ind w:left="1095"/>
        <w:rPr>
          <w:color w:val="273540"/>
        </w:rPr>
      </w:pPr>
      <w:r w:rsidRPr="00C25B62">
        <w:rPr>
          <w:color w:val="273540"/>
        </w:rPr>
        <w:t>In the middle is a single line of example code which is the 2nd one on the page</w:t>
      </w:r>
    </w:p>
    <w:p w14:paraId="35F97A7D" w14:textId="77777777" w:rsidR="00C25B62" w:rsidRPr="00C25B62" w:rsidRDefault="00C25B62" w:rsidP="00C25B62">
      <w:pPr>
        <w:numPr>
          <w:ilvl w:val="0"/>
          <w:numId w:val="64"/>
        </w:numPr>
        <w:shd w:val="clear" w:color="auto" w:fill="FFFFFF"/>
        <w:spacing w:before="100" w:beforeAutospacing="1" w:after="100" w:afterAutospacing="1"/>
        <w:ind w:left="1095"/>
        <w:rPr>
          <w:color w:val="273540"/>
        </w:rPr>
      </w:pPr>
      <w:r w:rsidRPr="00C25B62">
        <w:rPr>
          <w:color w:val="273540"/>
        </w:rPr>
        <w:t>About 3/4 the way down is the third example code set for the page</w:t>
      </w:r>
    </w:p>
    <w:p w14:paraId="3EDCCE26" w14:textId="77777777" w:rsidR="00C25B62" w:rsidRDefault="00C25B62" w:rsidP="00C25B62">
      <w:pPr>
        <w:numPr>
          <w:ilvl w:val="0"/>
          <w:numId w:val="64"/>
        </w:numPr>
        <w:shd w:val="clear" w:color="auto" w:fill="FFFFFF"/>
        <w:spacing w:before="100" w:beforeAutospacing="1" w:after="100" w:afterAutospacing="1"/>
        <w:ind w:left="1095"/>
        <w:rPr>
          <w:color w:val="273540"/>
        </w:rPr>
      </w:pPr>
      <w:r w:rsidRPr="00C25B62">
        <w:rPr>
          <w:color w:val="273540"/>
        </w:rPr>
        <w:t>At the top of page 42 is the 4th and final code set for the page</w:t>
      </w:r>
    </w:p>
    <w:p w14:paraId="7A64A46E" w14:textId="1EB1EE86" w:rsidR="007151D7" w:rsidRPr="00C25B62" w:rsidRDefault="007151D7" w:rsidP="007151D7">
      <w:pPr>
        <w:shd w:val="clear" w:color="auto" w:fill="FFFFFF"/>
        <w:spacing w:before="100" w:beforeAutospacing="1" w:after="100" w:afterAutospacing="1"/>
        <w:ind w:left="1095"/>
        <w:rPr>
          <w:color w:val="273540"/>
        </w:rPr>
      </w:pPr>
      <w:r w:rsidRPr="007151D7">
        <w:rPr>
          <w:color w:val="273540"/>
        </w:rPr>
        <w:lastRenderedPageBreak/>
        <w:drawing>
          <wp:inline distT="0" distB="0" distL="0" distR="0" wp14:anchorId="2B184640" wp14:editId="2B3AAAFC">
            <wp:extent cx="6309360" cy="3524885"/>
            <wp:effectExtent l="0" t="0" r="0" b="0"/>
            <wp:docPr id="11612827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282733" name="Picture 1" descr="A screenshot of a computer&#10;&#10;AI-generated content may be incorrect."/>
                    <pic:cNvPicPr/>
                  </pic:nvPicPr>
                  <pic:blipFill>
                    <a:blip r:embed="rId14"/>
                    <a:stretch>
                      <a:fillRect/>
                    </a:stretch>
                  </pic:blipFill>
                  <pic:spPr>
                    <a:xfrm>
                      <a:off x="0" y="0"/>
                      <a:ext cx="6309360" cy="3524885"/>
                    </a:xfrm>
                    <a:prstGeom prst="rect">
                      <a:avLst/>
                    </a:prstGeom>
                  </pic:spPr>
                </pic:pic>
              </a:graphicData>
            </a:graphic>
          </wp:inline>
        </w:drawing>
      </w:r>
    </w:p>
    <w:p w14:paraId="37DD5F3F" w14:textId="77777777" w:rsidR="00C25B62" w:rsidRPr="00C25B62" w:rsidRDefault="00C25B62" w:rsidP="00C25B62">
      <w:pPr>
        <w:shd w:val="clear" w:color="auto" w:fill="FFFFFF"/>
        <w:spacing w:before="90" w:after="90"/>
        <w:outlineLvl w:val="1"/>
        <w:rPr>
          <w:color w:val="273540"/>
        </w:rPr>
      </w:pPr>
      <w:r w:rsidRPr="00C25B62">
        <w:rPr>
          <w:color w:val="273540"/>
        </w:rPr>
        <w:t>Mixed-Mode Arithmetic and Type Conversions</w:t>
      </w:r>
    </w:p>
    <w:p w14:paraId="429BCCC0" w14:textId="77777777" w:rsidR="00C25B62" w:rsidRPr="00C25B62" w:rsidRDefault="00C25B62" w:rsidP="00C25B62">
      <w:pPr>
        <w:shd w:val="clear" w:color="auto" w:fill="FFFFFF"/>
        <w:spacing w:before="90" w:after="90"/>
        <w:outlineLvl w:val="2"/>
        <w:rPr>
          <w:color w:val="273540"/>
        </w:rPr>
      </w:pPr>
      <w:r w:rsidRPr="00C25B62">
        <w:rPr>
          <w:color w:val="273540"/>
        </w:rPr>
        <w:t>Page 42</w:t>
      </w:r>
    </w:p>
    <w:p w14:paraId="6E0ACBEC" w14:textId="77777777" w:rsidR="00C25B62" w:rsidRPr="00C25B62" w:rsidRDefault="00C25B62" w:rsidP="00C25B62">
      <w:pPr>
        <w:numPr>
          <w:ilvl w:val="0"/>
          <w:numId w:val="65"/>
        </w:numPr>
        <w:shd w:val="clear" w:color="auto" w:fill="FFFFFF"/>
        <w:spacing w:before="100" w:beforeAutospacing="1" w:after="100" w:afterAutospacing="1"/>
        <w:ind w:left="1095"/>
        <w:rPr>
          <w:color w:val="273540"/>
        </w:rPr>
      </w:pPr>
      <w:r w:rsidRPr="00C25B62">
        <w:rPr>
          <w:color w:val="273540"/>
        </w:rPr>
        <w:t xml:space="preserve">About 1/2 way down is your first code example.  It is to be typed in that way to show the </w:t>
      </w:r>
      <w:proofErr w:type="gramStart"/>
      <w:r w:rsidRPr="00C25B62">
        <w:rPr>
          <w:color w:val="273540"/>
        </w:rPr>
        <w:t>error case</w:t>
      </w:r>
      <w:proofErr w:type="gramEnd"/>
      <w:r w:rsidRPr="00C25B62">
        <w:rPr>
          <w:color w:val="273540"/>
        </w:rPr>
        <w:t xml:space="preserve"> if causes.  Do not correct the code to make the error go away for this example code item</w:t>
      </w:r>
    </w:p>
    <w:p w14:paraId="2F3E0556" w14:textId="77777777" w:rsidR="00C25B62" w:rsidRPr="00C25B62" w:rsidRDefault="00C25B62" w:rsidP="00C25B62">
      <w:pPr>
        <w:numPr>
          <w:ilvl w:val="0"/>
          <w:numId w:val="65"/>
        </w:numPr>
        <w:shd w:val="clear" w:color="auto" w:fill="FFFFFF"/>
        <w:spacing w:before="100" w:beforeAutospacing="1" w:after="100" w:afterAutospacing="1"/>
        <w:ind w:left="1095"/>
        <w:rPr>
          <w:color w:val="273540"/>
        </w:rPr>
      </w:pPr>
      <w:r w:rsidRPr="00C25B62">
        <w:rPr>
          <w:color w:val="273540"/>
        </w:rPr>
        <w:t xml:space="preserve">A little past the </w:t>
      </w:r>
      <w:proofErr w:type="gramStart"/>
      <w:r w:rsidRPr="00C25B62">
        <w:rPr>
          <w:color w:val="273540"/>
        </w:rPr>
        <w:t>half way</w:t>
      </w:r>
      <w:proofErr w:type="gramEnd"/>
      <w:r w:rsidRPr="00C25B62">
        <w:rPr>
          <w:color w:val="273540"/>
        </w:rPr>
        <w:t xml:space="preserve"> point on the page is the next example code item for the page</w:t>
      </w:r>
    </w:p>
    <w:p w14:paraId="795F7D98" w14:textId="44220E09" w:rsidR="00C25B62" w:rsidRPr="00C25B62" w:rsidRDefault="00C25B62" w:rsidP="00C25B62">
      <w:pPr>
        <w:shd w:val="clear" w:color="auto" w:fill="FFFFFF"/>
        <w:spacing w:before="180" w:after="180"/>
        <w:rPr>
          <w:color w:val="273540"/>
        </w:rPr>
      </w:pPr>
      <w:r w:rsidRPr="00C25B62">
        <w:rPr>
          <w:color w:val="273540"/>
        </w:rPr>
        <w:lastRenderedPageBreak/>
        <w:t> </w:t>
      </w:r>
      <w:r w:rsidR="007151D7" w:rsidRPr="007151D7">
        <w:rPr>
          <w:color w:val="273540"/>
        </w:rPr>
        <w:drawing>
          <wp:inline distT="0" distB="0" distL="0" distR="0" wp14:anchorId="69815578" wp14:editId="24C5C578">
            <wp:extent cx="6309360" cy="3398520"/>
            <wp:effectExtent l="0" t="0" r="0" b="0"/>
            <wp:docPr id="1784611559" name="Picture 1" descr="A white background with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611559" name="Picture 1" descr="A white background with red text&#10;&#10;AI-generated content may be incorrect."/>
                    <pic:cNvPicPr/>
                  </pic:nvPicPr>
                  <pic:blipFill>
                    <a:blip r:embed="rId15"/>
                    <a:stretch>
                      <a:fillRect/>
                    </a:stretch>
                  </pic:blipFill>
                  <pic:spPr>
                    <a:xfrm>
                      <a:off x="0" y="0"/>
                      <a:ext cx="6309360" cy="3398520"/>
                    </a:xfrm>
                    <a:prstGeom prst="rect">
                      <a:avLst/>
                    </a:prstGeom>
                  </pic:spPr>
                </pic:pic>
              </a:graphicData>
            </a:graphic>
          </wp:inline>
        </w:drawing>
      </w:r>
    </w:p>
    <w:p w14:paraId="5F6229C0" w14:textId="77777777" w:rsidR="00C25B62" w:rsidRPr="00C25B62" w:rsidRDefault="00C25B62" w:rsidP="00C25B62">
      <w:pPr>
        <w:shd w:val="clear" w:color="auto" w:fill="FFFFFF"/>
        <w:spacing w:before="180" w:after="180"/>
        <w:rPr>
          <w:color w:val="273540"/>
        </w:rPr>
      </w:pPr>
      <w:r w:rsidRPr="00C25B62">
        <w:rPr>
          <w:color w:val="273540"/>
        </w:rPr>
        <w:t>You have made it to the end of the assignment. The screen shots you took should be in the Submission document. All coding was done in the interactive model for this exercise so there is no code to submit for this exercise. Turning in just the submission document is acceptable for this assignment. Future assignments may require that you zip files together into a zip file for submission.</w:t>
      </w:r>
    </w:p>
    <w:p w14:paraId="5810DCBB" w14:textId="77777777" w:rsidR="00D76BB4" w:rsidRPr="00C25B62" w:rsidRDefault="00D76BB4" w:rsidP="00740074">
      <w:pPr>
        <w:pStyle w:val="Header"/>
        <w:keepNext/>
        <w:keepLines/>
        <w:tabs>
          <w:tab w:val="clear" w:pos="4320"/>
          <w:tab w:val="clear" w:pos="8640"/>
        </w:tabs>
      </w:pPr>
    </w:p>
    <w:sectPr w:rsidR="00D76BB4" w:rsidRPr="00C25B62" w:rsidSect="00001CD4">
      <w:footerReference w:type="even" r:id="rId16"/>
      <w:footerReference w:type="default" r:id="rId17"/>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F80F36" w14:textId="77777777" w:rsidR="00A97278" w:rsidRDefault="00A97278">
      <w:r>
        <w:separator/>
      </w:r>
    </w:p>
  </w:endnote>
  <w:endnote w:type="continuationSeparator" w:id="0">
    <w:p w14:paraId="08EBD06F" w14:textId="77777777" w:rsidR="00A97278" w:rsidRDefault="00A97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yriad-Condensed">
    <w:altName w:val="Times New Roman"/>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B10DA" w14:textId="77777777" w:rsidR="00AE49AB" w:rsidRDefault="00AE49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BC241A2" w14:textId="77777777" w:rsidR="00AE49AB" w:rsidRDefault="00AE49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152031"/>
      <w:docPartObj>
        <w:docPartGallery w:val="Page Numbers (Bottom of Page)"/>
        <w:docPartUnique/>
      </w:docPartObj>
    </w:sdtPr>
    <w:sdtContent>
      <w:sdt>
        <w:sdtPr>
          <w:id w:val="98381352"/>
          <w:docPartObj>
            <w:docPartGallery w:val="Page Numbers (Top of Page)"/>
            <w:docPartUnique/>
          </w:docPartObj>
        </w:sdtPr>
        <w:sdtContent>
          <w:p w14:paraId="17AAD443" w14:textId="58E50569" w:rsidR="00AE49AB" w:rsidRPr="00103B2E" w:rsidRDefault="00EA5216" w:rsidP="000E72D1">
            <w:pPr>
              <w:pStyle w:val="Footer"/>
              <w:rPr>
                <w:sz w:val="20"/>
                <w:szCs w:val="20"/>
              </w:rPr>
            </w:pPr>
            <w:r>
              <w:t>ITD</w:t>
            </w:r>
            <w:r w:rsidR="006C312A">
              <w:t xml:space="preserve"> </w:t>
            </w:r>
            <w:r w:rsidR="009D0FF5">
              <w:t>2313</w:t>
            </w:r>
            <w:r w:rsidR="00AE49AB">
              <w:rPr>
                <w:sz w:val="20"/>
                <w:szCs w:val="20"/>
              </w:rPr>
              <w:tab/>
            </w:r>
            <w:r w:rsidR="00DA48F5">
              <w:rPr>
                <w:sz w:val="20"/>
                <w:szCs w:val="20"/>
              </w:rPr>
              <w:t>&gt;</w:t>
            </w:r>
            <w:r w:rsidR="001212C7">
              <w:rPr>
                <w:sz w:val="20"/>
                <w:szCs w:val="20"/>
              </w:rPr>
              <w:t xml:space="preserve"> </w:t>
            </w:r>
            <w:r w:rsidR="00D72586" w:rsidRPr="00D72586">
              <w:rPr>
                <w:sz w:val="20"/>
                <w:szCs w:val="20"/>
              </w:rPr>
              <w:fldChar w:fldCharType="begin"/>
            </w:r>
            <w:r w:rsidR="00D72586" w:rsidRPr="00D72586">
              <w:rPr>
                <w:sz w:val="20"/>
                <w:szCs w:val="20"/>
              </w:rPr>
              <w:instrText xml:space="preserve"> PAGE   \* MERGEFORMAT </w:instrText>
            </w:r>
            <w:r w:rsidR="00D72586" w:rsidRPr="00D72586">
              <w:rPr>
                <w:sz w:val="20"/>
                <w:szCs w:val="20"/>
              </w:rPr>
              <w:fldChar w:fldCharType="separate"/>
            </w:r>
            <w:r w:rsidR="001212C7">
              <w:rPr>
                <w:noProof/>
                <w:sz w:val="20"/>
                <w:szCs w:val="20"/>
              </w:rPr>
              <w:t>1</w:t>
            </w:r>
            <w:r w:rsidR="00D72586" w:rsidRPr="00D72586">
              <w:rPr>
                <w:noProof/>
                <w:sz w:val="20"/>
                <w:szCs w:val="20"/>
              </w:rPr>
              <w:fldChar w:fldCharType="end"/>
            </w:r>
            <w:r w:rsidR="001212C7">
              <w:rPr>
                <w:noProof/>
                <w:sz w:val="20"/>
                <w:szCs w:val="20"/>
              </w:rPr>
              <w:t xml:space="preserve"> </w:t>
            </w:r>
            <w:r w:rsidR="00DA48F5">
              <w:rPr>
                <w:noProof/>
                <w:sz w:val="20"/>
                <w:szCs w:val="20"/>
              </w:rPr>
              <w:t>&lt;</w:t>
            </w:r>
            <w:r w:rsidR="00AE49AB">
              <w:rPr>
                <w:sz w:val="20"/>
                <w:szCs w:val="20"/>
              </w:rPr>
              <w:tab/>
            </w:r>
            <w:r w:rsidR="00D72586">
              <w:rPr>
                <w:sz w:val="20"/>
                <w:szCs w:val="20"/>
              </w:rPr>
              <w:t xml:space="preserve">Academic Year </w:t>
            </w:r>
            <w:r w:rsidR="00151731">
              <w:rPr>
                <w:sz w:val="20"/>
                <w:szCs w:val="20"/>
              </w:rPr>
              <w:t>2023-2024</w:t>
            </w:r>
          </w:p>
        </w:sdtContent>
      </w:sdt>
    </w:sdtContent>
  </w:sdt>
  <w:p w14:paraId="0F9DC843" w14:textId="77777777" w:rsidR="00AE49AB" w:rsidRPr="00941692" w:rsidRDefault="00AE49AB" w:rsidP="000E72D1">
    <w:pPr>
      <w:pStyle w:val="Footer"/>
      <w:ind w:right="36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1C7C62" w14:textId="77777777" w:rsidR="00A97278" w:rsidRDefault="00A97278">
      <w:r>
        <w:separator/>
      </w:r>
    </w:p>
  </w:footnote>
  <w:footnote w:type="continuationSeparator" w:id="0">
    <w:p w14:paraId="2663A177" w14:textId="77777777" w:rsidR="00A97278" w:rsidRDefault="00A972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ACE96D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A4ACC9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BBC62C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674510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8FE77E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41C287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7E210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E7E3C4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B09FE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36CC4E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Wingdings" w:hAnsi="Wingdings"/>
      </w:rPr>
    </w:lvl>
  </w:abstractNum>
  <w:abstractNum w:abstractNumId="12" w15:restartNumberingAfterBreak="0">
    <w:nsid w:val="00000019"/>
    <w:multiLevelType w:val="singleLevel"/>
    <w:tmpl w:val="14B26C46"/>
    <w:name w:val="WW8Num25"/>
    <w:lvl w:ilvl="0">
      <w:start w:val="1"/>
      <w:numFmt w:val="bullet"/>
      <w:lvlText w:val=""/>
      <w:lvlJc w:val="left"/>
      <w:pPr>
        <w:ind w:left="504" w:hanging="360"/>
      </w:pPr>
      <w:rPr>
        <w:rFonts w:ascii="Symbol" w:hAnsi="Symbol" w:hint="default"/>
      </w:rPr>
    </w:lvl>
  </w:abstractNum>
  <w:abstractNum w:abstractNumId="13" w15:restartNumberingAfterBreak="0">
    <w:nsid w:val="00F56AC2"/>
    <w:multiLevelType w:val="hybridMultilevel"/>
    <w:tmpl w:val="AF6C43F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37262AF"/>
    <w:multiLevelType w:val="multilevel"/>
    <w:tmpl w:val="453A5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3742DF1"/>
    <w:multiLevelType w:val="hybridMultilevel"/>
    <w:tmpl w:val="CEF2BA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09965DD3"/>
    <w:multiLevelType w:val="hybridMultilevel"/>
    <w:tmpl w:val="7BD41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AF756C9"/>
    <w:multiLevelType w:val="hybridMultilevel"/>
    <w:tmpl w:val="23EEBF80"/>
    <w:lvl w:ilvl="0" w:tplc="CE483E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1E23E85"/>
    <w:multiLevelType w:val="multilevel"/>
    <w:tmpl w:val="4F062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2D64C4A"/>
    <w:multiLevelType w:val="hybridMultilevel"/>
    <w:tmpl w:val="A692B48C"/>
    <w:lvl w:ilvl="0" w:tplc="87F2D3D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5FD2DE8"/>
    <w:multiLevelType w:val="hybridMultilevel"/>
    <w:tmpl w:val="CCE04286"/>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18BB61C2"/>
    <w:multiLevelType w:val="hybridMultilevel"/>
    <w:tmpl w:val="CA8ACA76"/>
    <w:lvl w:ilvl="0" w:tplc="04090015">
      <w:start w:val="1"/>
      <w:numFmt w:val="upperLetter"/>
      <w:lvlText w:val="%1."/>
      <w:lvlJc w:val="left"/>
      <w:pPr>
        <w:ind w:left="1080" w:hanging="360"/>
      </w:pPr>
      <w:rPr>
        <w:rFonts w:hint="default"/>
      </w:rPr>
    </w:lvl>
    <w:lvl w:ilvl="1" w:tplc="0409000F">
      <w:start w:val="1"/>
      <w:numFmt w:val="decimal"/>
      <w:lvlText w:val="%2."/>
      <w:lvlJc w:val="left"/>
      <w:pPr>
        <w:ind w:left="1800" w:hanging="360"/>
      </w:pPr>
      <w:rPr>
        <w:rFonts w:hint="default"/>
      </w:rPr>
    </w:lvl>
    <w:lvl w:ilvl="2" w:tplc="9D9861DE">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19422214"/>
    <w:multiLevelType w:val="hybridMultilevel"/>
    <w:tmpl w:val="461E77BE"/>
    <w:lvl w:ilvl="0" w:tplc="87F2D3D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19D245D6"/>
    <w:multiLevelType w:val="hybridMultilevel"/>
    <w:tmpl w:val="CD9EE4C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1C0E70D7"/>
    <w:multiLevelType w:val="hybridMultilevel"/>
    <w:tmpl w:val="70A252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1F39732B"/>
    <w:multiLevelType w:val="multilevel"/>
    <w:tmpl w:val="3132B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504A39"/>
    <w:multiLevelType w:val="hybridMultilevel"/>
    <w:tmpl w:val="57408D0C"/>
    <w:lvl w:ilvl="0" w:tplc="A8D6C08C">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3965E39"/>
    <w:multiLevelType w:val="multilevel"/>
    <w:tmpl w:val="73ECC162"/>
    <w:lvl w:ilvl="0">
      <w:start w:val="1"/>
      <w:numFmt w:val="bullet"/>
      <w:lvlText w:val=""/>
      <w:lvlJc w:val="left"/>
      <w:pPr>
        <w:tabs>
          <w:tab w:val="num" w:pos="720"/>
        </w:tabs>
        <w:ind w:left="432" w:hanging="288"/>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3A7006"/>
    <w:multiLevelType w:val="hybridMultilevel"/>
    <w:tmpl w:val="DEA269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246A2BED"/>
    <w:multiLevelType w:val="hybridMultilevel"/>
    <w:tmpl w:val="EDDEF046"/>
    <w:lvl w:ilvl="0" w:tplc="0409000B">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294317CF"/>
    <w:multiLevelType w:val="hybridMultilevel"/>
    <w:tmpl w:val="28E08D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2D7108B1"/>
    <w:multiLevelType w:val="multilevel"/>
    <w:tmpl w:val="2828E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8B0622"/>
    <w:multiLevelType w:val="hybridMultilevel"/>
    <w:tmpl w:val="EB6E6C8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58D218D"/>
    <w:multiLevelType w:val="hybridMultilevel"/>
    <w:tmpl w:val="943E7A30"/>
    <w:lvl w:ilvl="0" w:tplc="DF8A60C2">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38E309E9"/>
    <w:multiLevelType w:val="hybridMultilevel"/>
    <w:tmpl w:val="A808EC3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9CE5439"/>
    <w:multiLevelType w:val="hybridMultilevel"/>
    <w:tmpl w:val="CFC08F1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3F8D42DF"/>
    <w:multiLevelType w:val="multilevel"/>
    <w:tmpl w:val="6138F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5CC5BC8"/>
    <w:multiLevelType w:val="hybridMultilevel"/>
    <w:tmpl w:val="96F48C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46EF7280"/>
    <w:multiLevelType w:val="multilevel"/>
    <w:tmpl w:val="E8DE5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AC23509"/>
    <w:multiLevelType w:val="hybridMultilevel"/>
    <w:tmpl w:val="3D40140A"/>
    <w:lvl w:ilvl="0" w:tplc="04090019">
      <w:start w:val="1"/>
      <w:numFmt w:val="lowerLetter"/>
      <w:lvlText w:val="%1."/>
      <w:lvlJc w:val="left"/>
      <w:pPr>
        <w:ind w:left="720" w:hanging="360"/>
      </w:pPr>
    </w:lvl>
    <w:lvl w:ilvl="1" w:tplc="32CC4288">
      <w:start w:val="1"/>
      <w:numFmt w:val="lowerLetter"/>
      <w:lvlText w:val="%2."/>
      <w:lvlJc w:val="left"/>
      <w:pPr>
        <w:ind w:left="1440" w:hanging="360"/>
      </w:pPr>
      <w:rPr>
        <w:sz w:val="16"/>
        <w:szCs w:val="16"/>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EAA0FBF"/>
    <w:multiLevelType w:val="hybridMultilevel"/>
    <w:tmpl w:val="95DC8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4063B07"/>
    <w:multiLevelType w:val="hybridMultilevel"/>
    <w:tmpl w:val="6D4A20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543B2E27"/>
    <w:multiLevelType w:val="multilevel"/>
    <w:tmpl w:val="84B6D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44D5162"/>
    <w:multiLevelType w:val="multilevel"/>
    <w:tmpl w:val="BFB05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7117261"/>
    <w:multiLevelType w:val="multilevel"/>
    <w:tmpl w:val="7F6E2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8712927"/>
    <w:multiLevelType w:val="hybridMultilevel"/>
    <w:tmpl w:val="2E1C77D2"/>
    <w:lvl w:ilvl="0" w:tplc="04090015">
      <w:start w:val="1"/>
      <w:numFmt w:val="upperLetter"/>
      <w:lvlText w:val="%1."/>
      <w:lvlJc w:val="left"/>
      <w:pPr>
        <w:ind w:left="1080" w:hanging="360"/>
      </w:pPr>
      <w:rPr>
        <w:rFonts w:hint="default"/>
      </w:rPr>
    </w:lvl>
    <w:lvl w:ilvl="1" w:tplc="0409000F">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58CC41CB"/>
    <w:multiLevelType w:val="multilevel"/>
    <w:tmpl w:val="81424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9863E2D"/>
    <w:multiLevelType w:val="hybridMultilevel"/>
    <w:tmpl w:val="F2D8C7D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5A7339F1"/>
    <w:multiLevelType w:val="hybridMultilevel"/>
    <w:tmpl w:val="6BD2C024"/>
    <w:lvl w:ilvl="0" w:tplc="433809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5B981181"/>
    <w:multiLevelType w:val="hybridMultilevel"/>
    <w:tmpl w:val="47BC7B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5C0331BD"/>
    <w:multiLevelType w:val="multilevel"/>
    <w:tmpl w:val="ABDE0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FB030FF"/>
    <w:multiLevelType w:val="multilevel"/>
    <w:tmpl w:val="E81E4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1054BB1"/>
    <w:multiLevelType w:val="hybridMultilevel"/>
    <w:tmpl w:val="A70E3B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40B359B"/>
    <w:multiLevelType w:val="hybridMultilevel"/>
    <w:tmpl w:val="5EECEE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49B5934"/>
    <w:multiLevelType w:val="hybridMultilevel"/>
    <w:tmpl w:val="DEA269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6B9F7578"/>
    <w:multiLevelType w:val="multilevel"/>
    <w:tmpl w:val="7C766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C1B089E"/>
    <w:multiLevelType w:val="multilevel"/>
    <w:tmpl w:val="B0C89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CAD6F0D"/>
    <w:multiLevelType w:val="hybridMultilevel"/>
    <w:tmpl w:val="2C96DD4C"/>
    <w:lvl w:ilvl="0" w:tplc="87F2D3D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7193745A"/>
    <w:multiLevelType w:val="multilevel"/>
    <w:tmpl w:val="D1763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2B26BAF"/>
    <w:multiLevelType w:val="multilevel"/>
    <w:tmpl w:val="F2DEC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46A61E2"/>
    <w:multiLevelType w:val="hybridMultilevel"/>
    <w:tmpl w:val="B426CB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75982B98"/>
    <w:multiLevelType w:val="hybridMultilevel"/>
    <w:tmpl w:val="522010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76CF304F"/>
    <w:multiLevelType w:val="hybridMultilevel"/>
    <w:tmpl w:val="CEF2BA6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15:restartNumberingAfterBreak="0">
    <w:nsid w:val="77485D94"/>
    <w:multiLevelType w:val="hybridMultilevel"/>
    <w:tmpl w:val="8A8A3A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7C1B67A2"/>
    <w:multiLevelType w:val="hybridMultilevel"/>
    <w:tmpl w:val="2DC66D68"/>
    <w:lvl w:ilvl="0" w:tplc="15025338">
      <w:start w:val="1"/>
      <w:numFmt w:val="upperLetter"/>
      <w:lvlText w:val="%1."/>
      <w:lvlJc w:val="left"/>
      <w:pPr>
        <w:ind w:left="720" w:hanging="360"/>
      </w:pPr>
      <w:rPr>
        <w:rFonts w:ascii="Times New Roman" w:eastAsia="Calibri" w:hAnsi="Times New Roman" w:cs="Times New Roman"/>
      </w:rPr>
    </w:lvl>
    <w:lvl w:ilvl="1" w:tplc="0409000F">
      <w:start w:val="1"/>
      <w:numFmt w:val="decimal"/>
      <w:lvlText w:val="%2."/>
      <w:lvlJc w:val="left"/>
      <w:pPr>
        <w:ind w:left="1440" w:hanging="360"/>
      </w:pPr>
    </w:lvl>
    <w:lvl w:ilvl="2" w:tplc="0409000F">
      <w:start w:val="1"/>
      <w:numFmt w:val="decimal"/>
      <w:lvlText w:val="%3."/>
      <w:lvlJc w:val="left"/>
      <w:pPr>
        <w:ind w:left="198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0425471">
    <w:abstractNumId w:val="30"/>
  </w:num>
  <w:num w:numId="2" w16cid:durableId="1584873973">
    <w:abstractNumId w:val="28"/>
  </w:num>
  <w:num w:numId="3" w16cid:durableId="957491307">
    <w:abstractNumId w:val="54"/>
  </w:num>
  <w:num w:numId="4" w16cid:durableId="365720513">
    <w:abstractNumId w:val="9"/>
  </w:num>
  <w:num w:numId="5" w16cid:durableId="1741711597">
    <w:abstractNumId w:val="7"/>
  </w:num>
  <w:num w:numId="6" w16cid:durableId="827938907">
    <w:abstractNumId w:val="6"/>
  </w:num>
  <w:num w:numId="7" w16cid:durableId="1261179061">
    <w:abstractNumId w:val="5"/>
  </w:num>
  <w:num w:numId="8" w16cid:durableId="1397436867">
    <w:abstractNumId w:val="4"/>
  </w:num>
  <w:num w:numId="9" w16cid:durableId="257179981">
    <w:abstractNumId w:val="8"/>
  </w:num>
  <w:num w:numId="10" w16cid:durableId="1565330376">
    <w:abstractNumId w:val="3"/>
  </w:num>
  <w:num w:numId="11" w16cid:durableId="1429231858">
    <w:abstractNumId w:val="2"/>
  </w:num>
  <w:num w:numId="12" w16cid:durableId="1548369115">
    <w:abstractNumId w:val="1"/>
  </w:num>
  <w:num w:numId="13" w16cid:durableId="541480309">
    <w:abstractNumId w:val="0"/>
  </w:num>
  <w:num w:numId="14" w16cid:durableId="1591506412">
    <w:abstractNumId w:val="63"/>
  </w:num>
  <w:num w:numId="15" w16cid:durableId="327247454">
    <w:abstractNumId w:val="40"/>
  </w:num>
  <w:num w:numId="16" w16cid:durableId="1902789224">
    <w:abstractNumId w:val="64"/>
  </w:num>
  <w:num w:numId="17" w16cid:durableId="1083642246">
    <w:abstractNumId w:val="19"/>
  </w:num>
  <w:num w:numId="18" w16cid:durableId="765928620">
    <w:abstractNumId w:val="47"/>
  </w:num>
  <w:num w:numId="19" w16cid:durableId="1817717744">
    <w:abstractNumId w:val="57"/>
  </w:num>
  <w:num w:numId="20" w16cid:durableId="1753820791">
    <w:abstractNumId w:val="22"/>
  </w:num>
  <w:num w:numId="21" w16cid:durableId="967315585">
    <w:abstractNumId w:val="53"/>
  </w:num>
  <w:num w:numId="22" w16cid:durableId="184901306">
    <w:abstractNumId w:val="34"/>
  </w:num>
  <w:num w:numId="23" w16cid:durableId="1492058781">
    <w:abstractNumId w:val="39"/>
  </w:num>
  <w:num w:numId="24" w16cid:durableId="493492012">
    <w:abstractNumId w:val="41"/>
  </w:num>
  <w:num w:numId="25" w16cid:durableId="1893032255">
    <w:abstractNumId w:val="37"/>
  </w:num>
  <w:num w:numId="26" w16cid:durableId="1085299363">
    <w:abstractNumId w:val="15"/>
  </w:num>
  <w:num w:numId="27" w16cid:durableId="1353457700">
    <w:abstractNumId w:val="62"/>
  </w:num>
  <w:num w:numId="28" w16cid:durableId="2086605283">
    <w:abstractNumId w:val="32"/>
  </w:num>
  <w:num w:numId="29" w16cid:durableId="309679153">
    <w:abstractNumId w:val="61"/>
  </w:num>
  <w:num w:numId="30" w16cid:durableId="2035882316">
    <w:abstractNumId w:val="49"/>
  </w:num>
  <w:num w:numId="31" w16cid:durableId="1937403494">
    <w:abstractNumId w:val="23"/>
  </w:num>
  <w:num w:numId="32" w16cid:durableId="249317144">
    <w:abstractNumId w:val="60"/>
  </w:num>
  <w:num w:numId="33" w16cid:durableId="243927347">
    <w:abstractNumId w:val="24"/>
  </w:num>
  <w:num w:numId="34" w16cid:durableId="2124231155">
    <w:abstractNumId w:val="35"/>
  </w:num>
  <w:num w:numId="35" w16cid:durableId="1108504415">
    <w:abstractNumId w:val="20"/>
  </w:num>
  <w:num w:numId="36" w16cid:durableId="885482369">
    <w:abstractNumId w:val="21"/>
  </w:num>
  <w:num w:numId="37" w16cid:durableId="1772163175">
    <w:abstractNumId w:val="45"/>
  </w:num>
  <w:num w:numId="38" w16cid:durableId="501042912">
    <w:abstractNumId w:val="48"/>
  </w:num>
  <w:num w:numId="39" w16cid:durableId="1071582597">
    <w:abstractNumId w:val="52"/>
  </w:num>
  <w:num w:numId="40" w16cid:durableId="1446464934">
    <w:abstractNumId w:val="17"/>
  </w:num>
  <w:num w:numId="41" w16cid:durableId="1225485339">
    <w:abstractNumId w:val="16"/>
  </w:num>
  <w:num w:numId="42" w16cid:durableId="758139914">
    <w:abstractNumId w:val="26"/>
  </w:num>
  <w:num w:numId="43" w16cid:durableId="1163819570">
    <w:abstractNumId w:val="29"/>
  </w:num>
  <w:num w:numId="44" w16cid:durableId="1224562523">
    <w:abstractNumId w:val="33"/>
  </w:num>
  <w:num w:numId="45" w16cid:durableId="83041762">
    <w:abstractNumId w:val="27"/>
  </w:num>
  <w:num w:numId="46" w16cid:durableId="1076824826">
    <w:abstractNumId w:val="12"/>
  </w:num>
  <w:num w:numId="47" w16cid:durableId="158159438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417747416">
    <w:abstractNumId w:val="11"/>
  </w:num>
  <w:num w:numId="49" w16cid:durableId="60250206">
    <w:abstractNumId w:val="25"/>
  </w:num>
  <w:num w:numId="50" w16cid:durableId="1933319824">
    <w:abstractNumId w:val="13"/>
  </w:num>
  <w:num w:numId="51" w16cid:durableId="1245648091">
    <w:abstractNumId w:val="56"/>
  </w:num>
  <w:num w:numId="52" w16cid:durableId="629435437">
    <w:abstractNumId w:val="38"/>
  </w:num>
  <w:num w:numId="53" w16cid:durableId="1959489244">
    <w:abstractNumId w:val="46"/>
  </w:num>
  <w:num w:numId="54" w16cid:durableId="245726034">
    <w:abstractNumId w:val="31"/>
  </w:num>
  <w:num w:numId="55" w16cid:durableId="2047563630">
    <w:abstractNumId w:val="43"/>
  </w:num>
  <w:num w:numId="56" w16cid:durableId="1815247341">
    <w:abstractNumId w:val="50"/>
  </w:num>
  <w:num w:numId="57" w16cid:durableId="37709283">
    <w:abstractNumId w:val="42"/>
  </w:num>
  <w:num w:numId="58" w16cid:durableId="1308321902">
    <w:abstractNumId w:val="59"/>
  </w:num>
  <w:num w:numId="59" w16cid:durableId="1095592293">
    <w:abstractNumId w:val="18"/>
  </w:num>
  <w:num w:numId="60" w16cid:durableId="314184180">
    <w:abstractNumId w:val="14"/>
  </w:num>
  <w:num w:numId="61" w16cid:durableId="1474251742">
    <w:abstractNumId w:val="58"/>
  </w:num>
  <w:num w:numId="62" w16cid:durableId="1987708890">
    <w:abstractNumId w:val="36"/>
  </w:num>
  <w:num w:numId="63" w16cid:durableId="1790198173">
    <w:abstractNumId w:val="51"/>
  </w:num>
  <w:num w:numId="64" w16cid:durableId="657540162">
    <w:abstractNumId w:val="55"/>
  </w:num>
  <w:num w:numId="65" w16cid:durableId="364063037">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00407DD0-123E-4245-A872-AF46AAC021A1}"/>
    <w:docVar w:name="dgnword-eventsink" w:val="115686368"/>
  </w:docVars>
  <w:rsids>
    <w:rsidRoot w:val="003F5DDE"/>
    <w:rsid w:val="00001CD4"/>
    <w:rsid w:val="000052DD"/>
    <w:rsid w:val="000234D2"/>
    <w:rsid w:val="00062362"/>
    <w:rsid w:val="00070419"/>
    <w:rsid w:val="00083BFE"/>
    <w:rsid w:val="000A0C86"/>
    <w:rsid w:val="000A14BA"/>
    <w:rsid w:val="000D364E"/>
    <w:rsid w:val="000E236D"/>
    <w:rsid w:val="000E24E9"/>
    <w:rsid w:val="000E72D1"/>
    <w:rsid w:val="000F6B06"/>
    <w:rsid w:val="00103B2E"/>
    <w:rsid w:val="0011351B"/>
    <w:rsid w:val="001212C7"/>
    <w:rsid w:val="001325F5"/>
    <w:rsid w:val="00132B06"/>
    <w:rsid w:val="00136515"/>
    <w:rsid w:val="00151731"/>
    <w:rsid w:val="00156EB9"/>
    <w:rsid w:val="001637B6"/>
    <w:rsid w:val="001C1BB2"/>
    <w:rsid w:val="001D2378"/>
    <w:rsid w:val="001E6DC5"/>
    <w:rsid w:val="001E7D64"/>
    <w:rsid w:val="001F7408"/>
    <w:rsid w:val="002077DE"/>
    <w:rsid w:val="00263D8E"/>
    <w:rsid w:val="00267904"/>
    <w:rsid w:val="00272DDC"/>
    <w:rsid w:val="00290966"/>
    <w:rsid w:val="00290B40"/>
    <w:rsid w:val="002A0E97"/>
    <w:rsid w:val="002A7C5E"/>
    <w:rsid w:val="002D7ED5"/>
    <w:rsid w:val="002E4C58"/>
    <w:rsid w:val="002F442D"/>
    <w:rsid w:val="00324F8B"/>
    <w:rsid w:val="00364A68"/>
    <w:rsid w:val="003A241A"/>
    <w:rsid w:val="003A46F9"/>
    <w:rsid w:val="003D4FAB"/>
    <w:rsid w:val="003D5324"/>
    <w:rsid w:val="003F5DDE"/>
    <w:rsid w:val="00400738"/>
    <w:rsid w:val="00403DFB"/>
    <w:rsid w:val="00407477"/>
    <w:rsid w:val="0041239F"/>
    <w:rsid w:val="004169F6"/>
    <w:rsid w:val="00432E59"/>
    <w:rsid w:val="00433C2B"/>
    <w:rsid w:val="00435BC5"/>
    <w:rsid w:val="00441142"/>
    <w:rsid w:val="00442D16"/>
    <w:rsid w:val="00444FE8"/>
    <w:rsid w:val="004455C4"/>
    <w:rsid w:val="00451A38"/>
    <w:rsid w:val="00452B85"/>
    <w:rsid w:val="00454F12"/>
    <w:rsid w:val="0047415B"/>
    <w:rsid w:val="00497330"/>
    <w:rsid w:val="004C1E16"/>
    <w:rsid w:val="004D1541"/>
    <w:rsid w:val="004E5377"/>
    <w:rsid w:val="00503412"/>
    <w:rsid w:val="005304CC"/>
    <w:rsid w:val="005376CE"/>
    <w:rsid w:val="00552532"/>
    <w:rsid w:val="00554B88"/>
    <w:rsid w:val="005623D4"/>
    <w:rsid w:val="0057098F"/>
    <w:rsid w:val="00575FE8"/>
    <w:rsid w:val="0059502E"/>
    <w:rsid w:val="005A59B3"/>
    <w:rsid w:val="005B0D4C"/>
    <w:rsid w:val="005B4DB0"/>
    <w:rsid w:val="005C6432"/>
    <w:rsid w:val="005D1C1A"/>
    <w:rsid w:val="005E369C"/>
    <w:rsid w:val="005E5CF9"/>
    <w:rsid w:val="005E5E8A"/>
    <w:rsid w:val="00600EC9"/>
    <w:rsid w:val="00621A78"/>
    <w:rsid w:val="00633839"/>
    <w:rsid w:val="00634A91"/>
    <w:rsid w:val="00643040"/>
    <w:rsid w:val="00651CFC"/>
    <w:rsid w:val="00657A13"/>
    <w:rsid w:val="0069127E"/>
    <w:rsid w:val="006A2B63"/>
    <w:rsid w:val="006C12D7"/>
    <w:rsid w:val="006C221B"/>
    <w:rsid w:val="006C312A"/>
    <w:rsid w:val="006E198A"/>
    <w:rsid w:val="006E69DA"/>
    <w:rsid w:val="006F6EB2"/>
    <w:rsid w:val="007151D7"/>
    <w:rsid w:val="00733FE2"/>
    <w:rsid w:val="00740074"/>
    <w:rsid w:val="00745367"/>
    <w:rsid w:val="00754238"/>
    <w:rsid w:val="00755C94"/>
    <w:rsid w:val="00771E99"/>
    <w:rsid w:val="00780C6E"/>
    <w:rsid w:val="00795FCA"/>
    <w:rsid w:val="007A68B4"/>
    <w:rsid w:val="007E755A"/>
    <w:rsid w:val="007F327C"/>
    <w:rsid w:val="007F5540"/>
    <w:rsid w:val="007F571F"/>
    <w:rsid w:val="00806989"/>
    <w:rsid w:val="00810278"/>
    <w:rsid w:val="0081337E"/>
    <w:rsid w:val="0082144A"/>
    <w:rsid w:val="00844205"/>
    <w:rsid w:val="00845FFF"/>
    <w:rsid w:val="00846686"/>
    <w:rsid w:val="00854393"/>
    <w:rsid w:val="008557E0"/>
    <w:rsid w:val="00867BAE"/>
    <w:rsid w:val="008801DF"/>
    <w:rsid w:val="008825B0"/>
    <w:rsid w:val="00891A53"/>
    <w:rsid w:val="008947E3"/>
    <w:rsid w:val="00897BF2"/>
    <w:rsid w:val="008A31F5"/>
    <w:rsid w:val="008B20B2"/>
    <w:rsid w:val="008B2B93"/>
    <w:rsid w:val="008E3E02"/>
    <w:rsid w:val="008E4AF8"/>
    <w:rsid w:val="008E79B1"/>
    <w:rsid w:val="008F3AAC"/>
    <w:rsid w:val="009259D2"/>
    <w:rsid w:val="00941692"/>
    <w:rsid w:val="00947849"/>
    <w:rsid w:val="009663E6"/>
    <w:rsid w:val="009731D2"/>
    <w:rsid w:val="0098061D"/>
    <w:rsid w:val="009878A7"/>
    <w:rsid w:val="00992B5E"/>
    <w:rsid w:val="009A4353"/>
    <w:rsid w:val="009C12C0"/>
    <w:rsid w:val="009C13AD"/>
    <w:rsid w:val="009C1AFE"/>
    <w:rsid w:val="009C296E"/>
    <w:rsid w:val="009C5AE1"/>
    <w:rsid w:val="009D0FF5"/>
    <w:rsid w:val="009D3A86"/>
    <w:rsid w:val="009E4BA2"/>
    <w:rsid w:val="009E640E"/>
    <w:rsid w:val="009F39AD"/>
    <w:rsid w:val="00A019C4"/>
    <w:rsid w:val="00A056DA"/>
    <w:rsid w:val="00A05F5B"/>
    <w:rsid w:val="00A063B3"/>
    <w:rsid w:val="00A06E59"/>
    <w:rsid w:val="00A17B91"/>
    <w:rsid w:val="00A3356F"/>
    <w:rsid w:val="00A343DB"/>
    <w:rsid w:val="00A36811"/>
    <w:rsid w:val="00A44E8D"/>
    <w:rsid w:val="00A46BEA"/>
    <w:rsid w:val="00A52667"/>
    <w:rsid w:val="00A70C6E"/>
    <w:rsid w:val="00A84450"/>
    <w:rsid w:val="00A86148"/>
    <w:rsid w:val="00A97278"/>
    <w:rsid w:val="00AB7BA8"/>
    <w:rsid w:val="00AC2784"/>
    <w:rsid w:val="00AD339A"/>
    <w:rsid w:val="00AD571F"/>
    <w:rsid w:val="00AE49AB"/>
    <w:rsid w:val="00AF4726"/>
    <w:rsid w:val="00AF5CD8"/>
    <w:rsid w:val="00B06F45"/>
    <w:rsid w:val="00B079BF"/>
    <w:rsid w:val="00B21EB5"/>
    <w:rsid w:val="00B33CB9"/>
    <w:rsid w:val="00B54893"/>
    <w:rsid w:val="00B73AC4"/>
    <w:rsid w:val="00BB64C5"/>
    <w:rsid w:val="00BC01C9"/>
    <w:rsid w:val="00BC1A80"/>
    <w:rsid w:val="00BD385C"/>
    <w:rsid w:val="00BE1AD9"/>
    <w:rsid w:val="00BE3EDC"/>
    <w:rsid w:val="00C20AAC"/>
    <w:rsid w:val="00C21718"/>
    <w:rsid w:val="00C23549"/>
    <w:rsid w:val="00C25B62"/>
    <w:rsid w:val="00C27A71"/>
    <w:rsid w:val="00C513CA"/>
    <w:rsid w:val="00C52F96"/>
    <w:rsid w:val="00C60E53"/>
    <w:rsid w:val="00C613F8"/>
    <w:rsid w:val="00C70F72"/>
    <w:rsid w:val="00C7429A"/>
    <w:rsid w:val="00C76CE4"/>
    <w:rsid w:val="00C82862"/>
    <w:rsid w:val="00C83C9E"/>
    <w:rsid w:val="00CC1993"/>
    <w:rsid w:val="00D068CB"/>
    <w:rsid w:val="00D33187"/>
    <w:rsid w:val="00D47651"/>
    <w:rsid w:val="00D548CC"/>
    <w:rsid w:val="00D62027"/>
    <w:rsid w:val="00D71E52"/>
    <w:rsid w:val="00D72586"/>
    <w:rsid w:val="00D76BB4"/>
    <w:rsid w:val="00D81515"/>
    <w:rsid w:val="00D82CA2"/>
    <w:rsid w:val="00D833C6"/>
    <w:rsid w:val="00D85748"/>
    <w:rsid w:val="00DA48F5"/>
    <w:rsid w:val="00DC5902"/>
    <w:rsid w:val="00DE2174"/>
    <w:rsid w:val="00DE745E"/>
    <w:rsid w:val="00E00436"/>
    <w:rsid w:val="00E0413C"/>
    <w:rsid w:val="00E070EC"/>
    <w:rsid w:val="00E2601C"/>
    <w:rsid w:val="00E327C8"/>
    <w:rsid w:val="00E46979"/>
    <w:rsid w:val="00E51142"/>
    <w:rsid w:val="00E56A1E"/>
    <w:rsid w:val="00E659E8"/>
    <w:rsid w:val="00E6784F"/>
    <w:rsid w:val="00EA5216"/>
    <w:rsid w:val="00EB1261"/>
    <w:rsid w:val="00EB2D1D"/>
    <w:rsid w:val="00EB502E"/>
    <w:rsid w:val="00EC7E8B"/>
    <w:rsid w:val="00ED7652"/>
    <w:rsid w:val="00EE5192"/>
    <w:rsid w:val="00EF3CD6"/>
    <w:rsid w:val="00EF5976"/>
    <w:rsid w:val="00F20593"/>
    <w:rsid w:val="00F36394"/>
    <w:rsid w:val="00F44EBF"/>
    <w:rsid w:val="00F8124B"/>
    <w:rsid w:val="00F81438"/>
    <w:rsid w:val="00F8235B"/>
    <w:rsid w:val="00F86838"/>
    <w:rsid w:val="00FA5148"/>
    <w:rsid w:val="00FB2540"/>
    <w:rsid w:val="00FB5089"/>
    <w:rsid w:val="00FB5158"/>
    <w:rsid w:val="00FB5D7D"/>
    <w:rsid w:val="00FC4722"/>
    <w:rsid w:val="00FF0295"/>
    <w:rsid w:val="00FF7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A83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sz w:val="28"/>
    </w:rPr>
  </w:style>
  <w:style w:type="paragraph" w:styleId="Heading2">
    <w:name w:val="heading 2"/>
    <w:basedOn w:val="Normal"/>
    <w:next w:val="Normal"/>
    <w:link w:val="Heading2Char"/>
    <w:qFormat/>
    <w:pPr>
      <w:keepNext/>
      <w:outlineLvl w:val="1"/>
    </w:pPr>
    <w:rPr>
      <w:b/>
      <w:bCs/>
      <w:u w:val="singl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rPr>
      <w:color w:val="0000FF"/>
      <w:u w:val="single"/>
    </w:rPr>
  </w:style>
  <w:style w:type="character" w:styleId="PageNumber">
    <w:name w:val="page number"/>
    <w:basedOn w:val="DefaultParagraphFont"/>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pPr>
      <w:ind w:left="4320"/>
    </w:pPr>
  </w:style>
  <w:style w:type="paragraph" w:styleId="CommentText">
    <w:name w:val="annotation text"/>
    <w:basedOn w:val="Normal"/>
    <w:semiHidden/>
    <w:rPr>
      <w:sz w:val="20"/>
      <w:szCs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 w:val="20"/>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 w:val="20"/>
      <w:szCs w:val="20"/>
    </w:rPr>
  </w:style>
  <w:style w:type="paragraph" w:styleId="FootnoteText">
    <w:name w:val="footnote text"/>
    <w:basedOn w:val="Normal"/>
    <w:link w:val="FootnoteTextChar"/>
    <w:rPr>
      <w:sz w:val="20"/>
      <w:szCs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4"/>
      </w:numPr>
    </w:pPr>
  </w:style>
  <w:style w:type="paragraph" w:styleId="ListBullet2">
    <w:name w:val="List Bullet 2"/>
    <w:basedOn w:val="Normal"/>
    <w:autoRedefine/>
    <w:pPr>
      <w:numPr>
        <w:numId w:val="5"/>
      </w:numPr>
    </w:pPr>
  </w:style>
  <w:style w:type="paragraph" w:styleId="ListBullet3">
    <w:name w:val="List Bullet 3"/>
    <w:basedOn w:val="Normal"/>
    <w:autoRedefine/>
    <w:pPr>
      <w:numPr>
        <w:numId w:val="6"/>
      </w:numPr>
    </w:pPr>
  </w:style>
  <w:style w:type="paragraph" w:styleId="ListBullet4">
    <w:name w:val="List Bullet 4"/>
    <w:basedOn w:val="Normal"/>
    <w:autoRedefine/>
    <w:pPr>
      <w:numPr>
        <w:numId w:val="7"/>
      </w:numPr>
    </w:pPr>
  </w:style>
  <w:style w:type="paragraph" w:styleId="ListBullet5">
    <w:name w:val="List Bullet 5"/>
    <w:basedOn w:val="Normal"/>
    <w:autoRedefine/>
    <w:pPr>
      <w:numPr>
        <w:numId w:val="8"/>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9"/>
      </w:numPr>
    </w:pPr>
  </w:style>
  <w:style w:type="paragraph" w:styleId="ListNumber2">
    <w:name w:val="List Number 2"/>
    <w:basedOn w:val="Normal"/>
    <w:pPr>
      <w:numPr>
        <w:numId w:val="10"/>
      </w:numPr>
    </w:pPr>
  </w:style>
  <w:style w:type="paragraph" w:styleId="ListNumber3">
    <w:name w:val="List Number 3"/>
    <w:basedOn w:val="Normal"/>
    <w:pPr>
      <w:numPr>
        <w:numId w:val="11"/>
      </w:numPr>
    </w:pPr>
  </w:style>
  <w:style w:type="paragraph" w:styleId="ListNumber4">
    <w:name w:val="List Number 4"/>
    <w:basedOn w:val="Normal"/>
    <w:pPr>
      <w:numPr>
        <w:numId w:val="12"/>
      </w:numPr>
    </w:pPr>
  </w:style>
  <w:style w:type="paragraph" w:styleId="ListNumber5">
    <w:name w:val="List Number 5"/>
    <w:basedOn w:val="Normal"/>
    <w:pPr>
      <w:numPr>
        <w:numId w:val="13"/>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szCs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HeaderChar">
    <w:name w:val="Header Char"/>
    <w:basedOn w:val="DefaultParagraphFont"/>
    <w:link w:val="Header"/>
    <w:rsid w:val="00D62027"/>
    <w:rPr>
      <w:sz w:val="24"/>
      <w:szCs w:val="24"/>
    </w:rPr>
  </w:style>
  <w:style w:type="paragraph" w:styleId="BalloonText">
    <w:name w:val="Balloon Text"/>
    <w:basedOn w:val="Normal"/>
    <w:link w:val="BalloonTextChar"/>
    <w:rsid w:val="007F571F"/>
    <w:rPr>
      <w:rFonts w:ascii="Tahoma" w:hAnsi="Tahoma" w:cs="Tahoma"/>
      <w:sz w:val="16"/>
      <w:szCs w:val="16"/>
    </w:rPr>
  </w:style>
  <w:style w:type="character" w:customStyle="1" w:styleId="BalloonTextChar">
    <w:name w:val="Balloon Text Char"/>
    <w:basedOn w:val="DefaultParagraphFont"/>
    <w:link w:val="BalloonText"/>
    <w:rsid w:val="007F571F"/>
    <w:rPr>
      <w:rFonts w:ascii="Tahoma" w:hAnsi="Tahoma" w:cs="Tahoma"/>
      <w:sz w:val="16"/>
      <w:szCs w:val="16"/>
    </w:rPr>
  </w:style>
  <w:style w:type="paragraph" w:styleId="ListParagraph">
    <w:name w:val="List Paragraph"/>
    <w:basedOn w:val="Normal"/>
    <w:uiPriority w:val="34"/>
    <w:qFormat/>
    <w:rsid w:val="00AC2784"/>
    <w:pPr>
      <w:ind w:left="720"/>
    </w:pPr>
    <w:rPr>
      <w:rFonts w:ascii="Verdana" w:hAnsi="Verdana"/>
      <w:sz w:val="20"/>
      <w:szCs w:val="20"/>
    </w:rPr>
  </w:style>
  <w:style w:type="paragraph" w:customStyle="1" w:styleId="Objbulllist">
    <w:name w:val="Obj bull list"/>
    <w:basedOn w:val="Normal"/>
    <w:uiPriority w:val="99"/>
    <w:rsid w:val="008F3AAC"/>
    <w:pPr>
      <w:widowControl w:val="0"/>
      <w:suppressAutoHyphens/>
      <w:spacing w:line="230" w:lineRule="atLeast"/>
      <w:ind w:left="174" w:hanging="174"/>
    </w:pPr>
    <w:rPr>
      <w:rFonts w:ascii="Myriad-Condensed" w:hAnsi="Myriad-Condensed" w:cs="Myriad-Condensed"/>
      <w:color w:val="000000"/>
      <w:sz w:val="19"/>
      <w:szCs w:val="19"/>
      <w:lang w:val="en-GB"/>
    </w:rPr>
  </w:style>
  <w:style w:type="character" w:styleId="Emphasis">
    <w:name w:val="Emphasis"/>
    <w:basedOn w:val="DefaultParagraphFont"/>
    <w:qFormat/>
    <w:rsid w:val="007A68B4"/>
    <w:rPr>
      <w:i/>
      <w:iCs/>
    </w:rPr>
  </w:style>
  <w:style w:type="character" w:customStyle="1" w:styleId="FooterChar">
    <w:name w:val="Footer Char"/>
    <w:basedOn w:val="DefaultParagraphFont"/>
    <w:link w:val="Footer"/>
    <w:uiPriority w:val="99"/>
    <w:rsid w:val="000E72D1"/>
    <w:rPr>
      <w:sz w:val="24"/>
      <w:szCs w:val="24"/>
    </w:rPr>
  </w:style>
  <w:style w:type="table" w:styleId="TableGrid">
    <w:name w:val="Table Grid"/>
    <w:basedOn w:val="TableNormal"/>
    <w:uiPriority w:val="59"/>
    <w:rsid w:val="00F868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rsid w:val="00E0413C"/>
  </w:style>
  <w:style w:type="character" w:customStyle="1" w:styleId="Heading2Char">
    <w:name w:val="Heading 2 Char"/>
    <w:basedOn w:val="DefaultParagraphFont"/>
    <w:link w:val="Heading2"/>
    <w:rsid w:val="00A46BEA"/>
    <w:rPr>
      <w:b/>
      <w:bC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565716">
      <w:bodyDiv w:val="1"/>
      <w:marLeft w:val="0"/>
      <w:marRight w:val="0"/>
      <w:marTop w:val="0"/>
      <w:marBottom w:val="0"/>
      <w:divBdr>
        <w:top w:val="none" w:sz="0" w:space="0" w:color="auto"/>
        <w:left w:val="none" w:sz="0" w:space="0" w:color="auto"/>
        <w:bottom w:val="none" w:sz="0" w:space="0" w:color="auto"/>
        <w:right w:val="none" w:sz="0" w:space="0" w:color="auto"/>
      </w:divBdr>
    </w:div>
    <w:div w:id="294144277">
      <w:bodyDiv w:val="1"/>
      <w:marLeft w:val="0"/>
      <w:marRight w:val="0"/>
      <w:marTop w:val="0"/>
      <w:marBottom w:val="0"/>
      <w:divBdr>
        <w:top w:val="none" w:sz="0" w:space="0" w:color="auto"/>
        <w:left w:val="none" w:sz="0" w:space="0" w:color="auto"/>
        <w:bottom w:val="none" w:sz="0" w:space="0" w:color="auto"/>
        <w:right w:val="none" w:sz="0" w:space="0" w:color="auto"/>
      </w:divBdr>
    </w:div>
    <w:div w:id="408158677">
      <w:bodyDiv w:val="1"/>
      <w:marLeft w:val="0"/>
      <w:marRight w:val="0"/>
      <w:marTop w:val="0"/>
      <w:marBottom w:val="0"/>
      <w:divBdr>
        <w:top w:val="none" w:sz="0" w:space="0" w:color="auto"/>
        <w:left w:val="none" w:sz="0" w:space="0" w:color="auto"/>
        <w:bottom w:val="none" w:sz="0" w:space="0" w:color="auto"/>
        <w:right w:val="none" w:sz="0" w:space="0" w:color="auto"/>
      </w:divBdr>
    </w:div>
    <w:div w:id="456801081">
      <w:bodyDiv w:val="1"/>
      <w:marLeft w:val="0"/>
      <w:marRight w:val="0"/>
      <w:marTop w:val="0"/>
      <w:marBottom w:val="0"/>
      <w:divBdr>
        <w:top w:val="none" w:sz="0" w:space="0" w:color="auto"/>
        <w:left w:val="none" w:sz="0" w:space="0" w:color="auto"/>
        <w:bottom w:val="none" w:sz="0" w:space="0" w:color="auto"/>
        <w:right w:val="none" w:sz="0" w:space="0" w:color="auto"/>
      </w:divBdr>
    </w:div>
    <w:div w:id="556865201">
      <w:bodyDiv w:val="1"/>
      <w:marLeft w:val="0"/>
      <w:marRight w:val="0"/>
      <w:marTop w:val="0"/>
      <w:marBottom w:val="0"/>
      <w:divBdr>
        <w:top w:val="none" w:sz="0" w:space="0" w:color="auto"/>
        <w:left w:val="none" w:sz="0" w:space="0" w:color="auto"/>
        <w:bottom w:val="none" w:sz="0" w:space="0" w:color="auto"/>
        <w:right w:val="none" w:sz="0" w:space="0" w:color="auto"/>
      </w:divBdr>
    </w:div>
    <w:div w:id="568151419">
      <w:bodyDiv w:val="1"/>
      <w:marLeft w:val="0"/>
      <w:marRight w:val="0"/>
      <w:marTop w:val="0"/>
      <w:marBottom w:val="0"/>
      <w:divBdr>
        <w:top w:val="none" w:sz="0" w:space="0" w:color="auto"/>
        <w:left w:val="none" w:sz="0" w:space="0" w:color="auto"/>
        <w:bottom w:val="none" w:sz="0" w:space="0" w:color="auto"/>
        <w:right w:val="none" w:sz="0" w:space="0" w:color="auto"/>
      </w:divBdr>
    </w:div>
    <w:div w:id="578297200">
      <w:bodyDiv w:val="1"/>
      <w:marLeft w:val="0"/>
      <w:marRight w:val="0"/>
      <w:marTop w:val="0"/>
      <w:marBottom w:val="0"/>
      <w:divBdr>
        <w:top w:val="none" w:sz="0" w:space="0" w:color="auto"/>
        <w:left w:val="none" w:sz="0" w:space="0" w:color="auto"/>
        <w:bottom w:val="none" w:sz="0" w:space="0" w:color="auto"/>
        <w:right w:val="none" w:sz="0" w:space="0" w:color="auto"/>
      </w:divBdr>
    </w:div>
    <w:div w:id="1034304873">
      <w:bodyDiv w:val="1"/>
      <w:marLeft w:val="0"/>
      <w:marRight w:val="0"/>
      <w:marTop w:val="0"/>
      <w:marBottom w:val="0"/>
      <w:divBdr>
        <w:top w:val="none" w:sz="0" w:space="0" w:color="auto"/>
        <w:left w:val="none" w:sz="0" w:space="0" w:color="auto"/>
        <w:bottom w:val="none" w:sz="0" w:space="0" w:color="auto"/>
        <w:right w:val="none" w:sz="0" w:space="0" w:color="auto"/>
      </w:divBdr>
    </w:div>
    <w:div w:id="1268998125">
      <w:bodyDiv w:val="1"/>
      <w:marLeft w:val="0"/>
      <w:marRight w:val="0"/>
      <w:marTop w:val="0"/>
      <w:marBottom w:val="0"/>
      <w:divBdr>
        <w:top w:val="none" w:sz="0" w:space="0" w:color="auto"/>
        <w:left w:val="none" w:sz="0" w:space="0" w:color="auto"/>
        <w:bottom w:val="none" w:sz="0" w:space="0" w:color="auto"/>
        <w:right w:val="none" w:sz="0" w:space="0" w:color="auto"/>
      </w:divBdr>
    </w:div>
    <w:div w:id="1405487635">
      <w:bodyDiv w:val="1"/>
      <w:marLeft w:val="0"/>
      <w:marRight w:val="0"/>
      <w:marTop w:val="0"/>
      <w:marBottom w:val="0"/>
      <w:divBdr>
        <w:top w:val="none" w:sz="0" w:space="0" w:color="auto"/>
        <w:left w:val="none" w:sz="0" w:space="0" w:color="auto"/>
        <w:bottom w:val="none" w:sz="0" w:space="0" w:color="auto"/>
        <w:right w:val="none" w:sz="0" w:space="0" w:color="auto"/>
      </w:divBdr>
    </w:div>
    <w:div w:id="1458186097">
      <w:bodyDiv w:val="1"/>
      <w:marLeft w:val="0"/>
      <w:marRight w:val="0"/>
      <w:marTop w:val="0"/>
      <w:marBottom w:val="0"/>
      <w:divBdr>
        <w:top w:val="none" w:sz="0" w:space="0" w:color="auto"/>
        <w:left w:val="none" w:sz="0" w:space="0" w:color="auto"/>
        <w:bottom w:val="none" w:sz="0" w:space="0" w:color="auto"/>
        <w:right w:val="none" w:sz="0" w:space="0" w:color="auto"/>
      </w:divBdr>
    </w:div>
    <w:div w:id="1668630760">
      <w:bodyDiv w:val="1"/>
      <w:marLeft w:val="0"/>
      <w:marRight w:val="0"/>
      <w:marTop w:val="0"/>
      <w:marBottom w:val="0"/>
      <w:divBdr>
        <w:top w:val="none" w:sz="0" w:space="0" w:color="auto"/>
        <w:left w:val="none" w:sz="0" w:space="0" w:color="auto"/>
        <w:bottom w:val="none" w:sz="0" w:space="0" w:color="auto"/>
        <w:right w:val="none" w:sz="0" w:space="0" w:color="auto"/>
      </w:divBdr>
    </w:div>
    <w:div w:id="170636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jana\Documents\Syllabus%20template%20June%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2548DA-691B-479D-B4B6-855EDCCC1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Syllabus template June 2012.dot</Template>
  <TotalTime>0</TotalTime>
  <Pages>7</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Oklahoma State University-Okmulgee</vt:lpstr>
    </vt:vector>
  </TitlesOfParts>
  <LinksUpToDate>false</LinksUpToDate>
  <CharactersWithSpaces>3591</CharactersWithSpaces>
  <SharedDoc>false</SharedDoc>
  <HLinks>
    <vt:vector size="12" baseType="variant">
      <vt:variant>
        <vt:i4>1638490</vt:i4>
      </vt:variant>
      <vt:variant>
        <vt:i4>3</vt:i4>
      </vt:variant>
      <vt:variant>
        <vt:i4>0</vt:i4>
      </vt:variant>
      <vt:variant>
        <vt:i4>5</vt:i4>
      </vt:variant>
      <vt:variant>
        <vt:lpwstr>http://www.osuit.edu/academics/forms/student_rights_responsibility.pdf</vt:lpwstr>
      </vt:variant>
      <vt:variant>
        <vt:lpwstr/>
      </vt:variant>
      <vt:variant>
        <vt:i4>196663</vt:i4>
      </vt:variant>
      <vt:variant>
        <vt:i4>0</vt:i4>
      </vt:variant>
      <vt:variant>
        <vt:i4>0</vt:i4>
      </vt:variant>
      <vt:variant>
        <vt:i4>5</vt:i4>
      </vt:variant>
      <vt:variant>
        <vt:lpwstr>mailto:xxxxxxxx@okstate.edu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Oklahoma State University-Okmulgee</dc:title>
  <dc:creator/>
  <cp:lastModifiedBy/>
  <cp:revision>1</cp:revision>
  <cp:lastPrinted>2009-02-11T13:43:00Z</cp:lastPrinted>
  <dcterms:created xsi:type="dcterms:W3CDTF">2025-06-16T03:48:00Z</dcterms:created>
  <dcterms:modified xsi:type="dcterms:W3CDTF">2025-06-16T03:48:00Z</dcterms:modified>
</cp:coreProperties>
</file>
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22669D88" w:rsidR="00272DDC" w:rsidRPr="006E6826" w:rsidRDefault="001325F5" w:rsidP="007F5540">
            <w:pPr>
              <w:keepNext/>
              <w:keepLines/>
            </w:pPr>
            <w:r w:rsidRPr="001325F5">
              <w:t>Rene Hurst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4DA005F4" w:rsidR="00272DDC" w:rsidRPr="006E6826" w:rsidRDefault="001325F5" w:rsidP="001325F5">
            <w:pPr>
              <w:keepNext/>
              <w:keepLines/>
            </w:pPr>
            <w:r>
              <w:t>Monica Gray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29958571" w:rsidR="00272DDC" w:rsidRPr="006E6826" w:rsidRDefault="001325F5" w:rsidP="007F5540">
            <w:pPr>
              <w:keepNext/>
              <w:keepLines/>
            </w:pPr>
            <w:r>
              <w:t>06/08/2025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1EEBD32B" w14:textId="4F28E461" w:rsidR="00D76BB4" w:rsidRDefault="00D76BB4" w:rsidP="00C52F96">
      <w:pPr>
        <w:pStyle w:val="Header"/>
        <w:keepNext/>
        <w:keepLines/>
        <w:tabs>
          <w:tab w:val="clear" w:pos="4320"/>
          <w:tab w:val="clear" w:pos="8640"/>
        </w:tabs>
      </w:pPr>
    </w:p>
    <w:p w14:paraId="6F715B91" w14:textId="77777777" w:rsidR="003F65C5" w:rsidRPr="003F65C5" w:rsidRDefault="003F65C5" w:rsidP="003F65C5">
      <w:pPr>
        <w:pStyle w:val="Header"/>
        <w:keepNext/>
        <w:keepLines/>
      </w:pPr>
      <w:r w:rsidRPr="003F65C5">
        <w:t>Page 25</w:t>
      </w:r>
    </w:p>
    <w:p w14:paraId="6AD2BFE9" w14:textId="77777777" w:rsidR="003F65C5" w:rsidRPr="003F65C5" w:rsidRDefault="003F65C5" w:rsidP="003F65C5">
      <w:pPr>
        <w:pStyle w:val="Header"/>
        <w:keepNext/>
        <w:keepLines/>
      </w:pPr>
      <w:r w:rsidRPr="003F65C5">
        <w:rPr>
          <w:b/>
          <w:bCs/>
        </w:rPr>
        <w:t>Project # 1</w:t>
      </w:r>
    </w:p>
    <w:p w14:paraId="32193FC3" w14:textId="77777777" w:rsidR="003F65C5" w:rsidRPr="003F65C5" w:rsidRDefault="003F65C5" w:rsidP="003F65C5">
      <w:pPr>
        <w:pStyle w:val="Header"/>
        <w:keepNext/>
        <w:keepLines/>
      </w:pPr>
      <w:r w:rsidRPr="003F65C5">
        <w:rPr>
          <w:b/>
          <w:bCs/>
        </w:rPr>
        <w:t>Special Instructions:</w:t>
      </w:r>
    </w:p>
    <w:p w14:paraId="0DAFE7E5" w14:textId="77777777" w:rsidR="003F65C5" w:rsidRDefault="003F65C5" w:rsidP="003F65C5">
      <w:pPr>
        <w:pStyle w:val="Header"/>
        <w:keepNext/>
        <w:keepLines/>
        <w:numPr>
          <w:ilvl w:val="0"/>
          <w:numId w:val="58"/>
        </w:numPr>
      </w:pPr>
      <w:r w:rsidRPr="003F65C5">
        <w:t xml:space="preserve">This project does require you </w:t>
      </w:r>
      <w:proofErr w:type="gramStart"/>
      <w:r w:rsidRPr="003F65C5">
        <w:t>write</w:t>
      </w:r>
      <w:proofErr w:type="gramEnd"/>
      <w:r w:rsidRPr="003F65C5">
        <w:t xml:space="preserve"> a python program.  Submit that python program as part of your submission zip file.  Call the program Project1-YourLastName</w:t>
      </w:r>
    </w:p>
    <w:p w14:paraId="5F6FE5D0" w14:textId="269C949E" w:rsidR="003F65C5" w:rsidRPr="003F65C5" w:rsidRDefault="003F65C5" w:rsidP="003F65C5">
      <w:pPr>
        <w:pStyle w:val="Header"/>
        <w:keepNext/>
        <w:keepLines/>
        <w:ind w:left="720"/>
      </w:pPr>
      <w:r w:rsidRPr="003F65C5">
        <w:drawing>
          <wp:inline distT="0" distB="0" distL="0" distR="0" wp14:anchorId="5FFE29E5" wp14:editId="6868EC78">
            <wp:extent cx="6309360" cy="3523615"/>
            <wp:effectExtent l="0" t="0" r="0" b="635"/>
            <wp:docPr id="1210180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06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FDAE" w14:textId="77777777" w:rsidR="003F65C5" w:rsidRPr="003F65C5" w:rsidRDefault="003F65C5" w:rsidP="003F65C5">
      <w:pPr>
        <w:pStyle w:val="Header"/>
        <w:keepNext/>
        <w:keepLines/>
      </w:pPr>
      <w:r w:rsidRPr="003F65C5">
        <w:rPr>
          <w:b/>
          <w:bCs/>
        </w:rPr>
        <w:t>Project # 2</w:t>
      </w:r>
    </w:p>
    <w:p w14:paraId="6D93CC9B" w14:textId="77777777" w:rsidR="003F65C5" w:rsidRPr="003F65C5" w:rsidRDefault="003F65C5" w:rsidP="003F65C5">
      <w:pPr>
        <w:pStyle w:val="Header"/>
        <w:keepNext/>
        <w:keepLines/>
      </w:pPr>
      <w:r w:rsidRPr="003F65C5">
        <w:rPr>
          <w:b/>
          <w:bCs/>
        </w:rPr>
        <w:t>Special Instructions:</w:t>
      </w:r>
    </w:p>
    <w:p w14:paraId="5A1D52B0" w14:textId="77777777" w:rsidR="003F65C5" w:rsidRPr="003F65C5" w:rsidRDefault="003F65C5" w:rsidP="003F65C5">
      <w:pPr>
        <w:pStyle w:val="Header"/>
        <w:keepNext/>
        <w:keepLines/>
      </w:pPr>
      <w:r w:rsidRPr="003F65C5">
        <w:t>1</w:t>
      </w:r>
      <w:proofErr w:type="gramStart"/>
      <w:r w:rsidRPr="003F65C5">
        <w:t>.  This</w:t>
      </w:r>
      <w:proofErr w:type="gramEnd"/>
      <w:r w:rsidRPr="003F65C5">
        <w:t xml:space="preserve"> project does require you </w:t>
      </w:r>
      <w:proofErr w:type="gramStart"/>
      <w:r w:rsidRPr="003F65C5">
        <w:t>write</w:t>
      </w:r>
      <w:proofErr w:type="gramEnd"/>
      <w:r w:rsidRPr="003F65C5">
        <w:t xml:space="preserve"> a python program.  Submit that python program as part of your submission zip file.  Call the program Project2-YourLastName</w:t>
      </w:r>
    </w:p>
    <w:p w14:paraId="31FA17DC" w14:textId="77777777" w:rsidR="003F65C5" w:rsidRPr="003F65C5" w:rsidRDefault="003F65C5" w:rsidP="003F65C5">
      <w:pPr>
        <w:pStyle w:val="Header"/>
        <w:keepNext/>
        <w:keepLines/>
      </w:pPr>
      <w:r w:rsidRPr="003F65C5">
        <w:t>2</w:t>
      </w:r>
      <w:proofErr w:type="gramStart"/>
      <w:r w:rsidRPr="003F65C5">
        <w:t>.  Specific</w:t>
      </w:r>
      <w:proofErr w:type="gramEnd"/>
      <w:r w:rsidRPr="003F65C5">
        <w:t xml:space="preserve"> Test data</w:t>
      </w:r>
      <w:proofErr w:type="gramStart"/>
      <w:r w:rsidRPr="003F65C5">
        <w:t>:  You</w:t>
      </w:r>
      <w:proofErr w:type="gramEnd"/>
      <w:r w:rsidRPr="003F65C5">
        <w:t xml:space="preserve"> </w:t>
      </w:r>
      <w:proofErr w:type="gramStart"/>
      <w:r w:rsidRPr="003F65C5">
        <w:t>are</w:t>
      </w:r>
      <w:proofErr w:type="gramEnd"/>
      <w:r w:rsidRPr="003F65C5">
        <w:t xml:space="preserve"> to run </w:t>
      </w:r>
      <w:proofErr w:type="gramStart"/>
      <w:r w:rsidRPr="003F65C5">
        <w:t>this one 3 times</w:t>
      </w:r>
      <w:proofErr w:type="gramEnd"/>
      <w:r w:rsidRPr="003F65C5">
        <w:t xml:space="preserve"> also.  Use the following Base and Height pairs for those three runs.</w:t>
      </w:r>
    </w:p>
    <w:p w14:paraId="6272184E" w14:textId="77777777" w:rsidR="003F65C5" w:rsidRPr="003F65C5" w:rsidRDefault="003F65C5" w:rsidP="003F65C5">
      <w:pPr>
        <w:pStyle w:val="Header"/>
        <w:keepNext/>
        <w:keepLines/>
        <w:numPr>
          <w:ilvl w:val="0"/>
          <w:numId w:val="59"/>
        </w:numPr>
      </w:pPr>
      <w:r w:rsidRPr="003F65C5">
        <w:t>Run 1 - Length 11 Width 4</w:t>
      </w:r>
    </w:p>
    <w:p w14:paraId="4E1B49D1" w14:textId="77777777" w:rsidR="003F65C5" w:rsidRPr="003F65C5" w:rsidRDefault="003F65C5" w:rsidP="003F65C5">
      <w:pPr>
        <w:pStyle w:val="Header"/>
        <w:keepNext/>
        <w:keepLines/>
        <w:numPr>
          <w:ilvl w:val="0"/>
          <w:numId w:val="59"/>
        </w:numPr>
      </w:pPr>
      <w:r w:rsidRPr="003F65C5">
        <w:t>Run 2 - Length 8 Width 15</w:t>
      </w:r>
    </w:p>
    <w:p w14:paraId="07EBBCD5" w14:textId="77777777" w:rsidR="003F65C5" w:rsidRDefault="003F65C5" w:rsidP="003F65C5">
      <w:pPr>
        <w:pStyle w:val="Header"/>
        <w:keepNext/>
        <w:keepLines/>
        <w:numPr>
          <w:ilvl w:val="0"/>
          <w:numId w:val="59"/>
        </w:numPr>
      </w:pPr>
      <w:r w:rsidRPr="003F65C5">
        <w:t>Run 3 - Length 8 Width 8</w:t>
      </w:r>
    </w:p>
    <w:p w14:paraId="5B5D17F2" w14:textId="7AA484DB" w:rsidR="00602AAD" w:rsidRPr="003F65C5" w:rsidRDefault="00602AAD" w:rsidP="00602AAD">
      <w:pPr>
        <w:pStyle w:val="Header"/>
        <w:keepNext/>
        <w:keepLines/>
        <w:ind w:left="720"/>
      </w:pPr>
      <w:r w:rsidRPr="00602AAD">
        <w:lastRenderedPageBreak/>
        <w:drawing>
          <wp:inline distT="0" distB="0" distL="0" distR="0" wp14:anchorId="1489C0BE" wp14:editId="09D67E05">
            <wp:extent cx="6309360" cy="3543935"/>
            <wp:effectExtent l="0" t="0" r="0" b="0"/>
            <wp:docPr id="1739003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37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C0D" w14:textId="77777777" w:rsidR="003F65C5" w:rsidRPr="003F65C5" w:rsidRDefault="003F65C5" w:rsidP="003F65C5">
      <w:pPr>
        <w:pStyle w:val="Header"/>
        <w:keepNext/>
        <w:keepLines/>
      </w:pPr>
      <w:r w:rsidRPr="003F65C5">
        <w:rPr>
          <w:b/>
          <w:bCs/>
        </w:rPr>
        <w:t>Project # 3</w:t>
      </w:r>
    </w:p>
    <w:p w14:paraId="1FE7A32A" w14:textId="77777777" w:rsidR="003F65C5" w:rsidRPr="003F65C5" w:rsidRDefault="003F65C5" w:rsidP="003F65C5">
      <w:pPr>
        <w:pStyle w:val="Header"/>
        <w:keepNext/>
        <w:keepLines/>
      </w:pPr>
      <w:r w:rsidRPr="003F65C5">
        <w:t>Special Instructions:</w:t>
      </w:r>
    </w:p>
    <w:p w14:paraId="146B403A" w14:textId="77777777" w:rsidR="003F65C5" w:rsidRPr="003F65C5" w:rsidRDefault="003F65C5" w:rsidP="003F65C5">
      <w:pPr>
        <w:pStyle w:val="Header"/>
        <w:keepNext/>
        <w:keepLines/>
      </w:pPr>
      <w:r w:rsidRPr="003F65C5">
        <w:t>1</w:t>
      </w:r>
      <w:proofErr w:type="gramStart"/>
      <w:r w:rsidRPr="003F65C5">
        <w:t>.  This</w:t>
      </w:r>
      <w:proofErr w:type="gramEnd"/>
      <w:r w:rsidRPr="003F65C5">
        <w:t xml:space="preserve"> project requires that you write a python program.  Be Sure to include that file in the zip file when submitting the assignment.</w:t>
      </w:r>
    </w:p>
    <w:p w14:paraId="718BACDC" w14:textId="77777777" w:rsidR="003F65C5" w:rsidRPr="003F65C5" w:rsidRDefault="003F65C5" w:rsidP="003F65C5">
      <w:pPr>
        <w:pStyle w:val="Header"/>
        <w:keepNext/>
        <w:keepLines/>
      </w:pPr>
      <w:r w:rsidRPr="003F65C5">
        <w:t>2</w:t>
      </w:r>
      <w:proofErr w:type="gramStart"/>
      <w:r w:rsidRPr="003F65C5">
        <w:t>.  Specific</w:t>
      </w:r>
      <w:proofErr w:type="gramEnd"/>
      <w:r w:rsidRPr="003F65C5">
        <w:t xml:space="preserve"> Test data: You </w:t>
      </w:r>
      <w:proofErr w:type="gramStart"/>
      <w:r w:rsidRPr="003F65C5">
        <w:t>are</w:t>
      </w:r>
      <w:proofErr w:type="gramEnd"/>
      <w:r w:rsidRPr="003F65C5">
        <w:t xml:space="preserve"> to run </w:t>
      </w:r>
      <w:proofErr w:type="gramStart"/>
      <w:r w:rsidRPr="003F65C5">
        <w:t>this one 3 times</w:t>
      </w:r>
      <w:proofErr w:type="gramEnd"/>
      <w:r w:rsidRPr="003F65C5">
        <w:t xml:space="preserve"> also.  Use the following Base and Height pairs for those three runs. </w:t>
      </w:r>
    </w:p>
    <w:p w14:paraId="1673722E" w14:textId="77777777" w:rsidR="003F65C5" w:rsidRPr="003F65C5" w:rsidRDefault="003F65C5" w:rsidP="003F65C5">
      <w:pPr>
        <w:pStyle w:val="Header"/>
        <w:keepNext/>
        <w:keepLines/>
        <w:numPr>
          <w:ilvl w:val="0"/>
          <w:numId w:val="60"/>
        </w:numPr>
      </w:pPr>
      <w:r w:rsidRPr="003F65C5">
        <w:t xml:space="preserve">Run 1 - Base </w:t>
      </w:r>
      <w:proofErr w:type="gramStart"/>
      <w:r w:rsidRPr="003F65C5">
        <w:t>6  Height</w:t>
      </w:r>
      <w:proofErr w:type="gramEnd"/>
      <w:r w:rsidRPr="003F65C5">
        <w:t xml:space="preserve"> 9</w:t>
      </w:r>
    </w:p>
    <w:p w14:paraId="65F004BB" w14:textId="77777777" w:rsidR="003F65C5" w:rsidRPr="003F65C5" w:rsidRDefault="003F65C5" w:rsidP="003F65C5">
      <w:pPr>
        <w:pStyle w:val="Header"/>
        <w:keepNext/>
        <w:keepLines/>
        <w:numPr>
          <w:ilvl w:val="0"/>
          <w:numId w:val="60"/>
        </w:numPr>
      </w:pPr>
      <w:r w:rsidRPr="003F65C5">
        <w:t>Run 2 - Base 4 Height 8</w:t>
      </w:r>
    </w:p>
    <w:p w14:paraId="43F278B6" w14:textId="77777777" w:rsidR="003F65C5" w:rsidRPr="003F65C5" w:rsidRDefault="003F65C5" w:rsidP="003F65C5">
      <w:pPr>
        <w:pStyle w:val="Header"/>
        <w:keepNext/>
        <w:keepLines/>
        <w:numPr>
          <w:ilvl w:val="0"/>
          <w:numId w:val="60"/>
        </w:numPr>
      </w:pPr>
      <w:r w:rsidRPr="003F65C5">
        <w:t>Run 3 - Base 9 Height 9</w:t>
      </w:r>
    </w:p>
    <w:p w14:paraId="480DC4D8" w14:textId="77777777" w:rsidR="003F65C5" w:rsidRPr="003F65C5" w:rsidRDefault="003F65C5" w:rsidP="003F65C5">
      <w:pPr>
        <w:pStyle w:val="Header"/>
        <w:keepNext/>
        <w:keepLines/>
      </w:pPr>
      <w:proofErr w:type="gramStart"/>
      <w:r w:rsidRPr="003F65C5">
        <w:rPr>
          <w:b/>
          <w:bCs/>
        </w:rPr>
        <w:t>Project #</w:t>
      </w:r>
      <w:proofErr w:type="gramEnd"/>
      <w:r w:rsidRPr="003F65C5">
        <w:rPr>
          <w:b/>
          <w:bCs/>
        </w:rPr>
        <w:t xml:space="preserve"> 4</w:t>
      </w:r>
    </w:p>
    <w:p w14:paraId="53456D6E" w14:textId="77777777" w:rsidR="003F65C5" w:rsidRPr="003F65C5" w:rsidRDefault="003F65C5" w:rsidP="003F65C5">
      <w:pPr>
        <w:pStyle w:val="Header"/>
        <w:keepNext/>
        <w:keepLines/>
      </w:pPr>
      <w:r w:rsidRPr="003F65C5">
        <w:t>Special Instructions:</w:t>
      </w:r>
    </w:p>
    <w:p w14:paraId="2984026F" w14:textId="77777777" w:rsidR="003F65C5" w:rsidRPr="003F65C5" w:rsidRDefault="003F65C5" w:rsidP="003F65C5">
      <w:pPr>
        <w:pStyle w:val="Header"/>
        <w:keepNext/>
        <w:keepLines/>
      </w:pPr>
      <w:r w:rsidRPr="003F65C5">
        <w:t>1</w:t>
      </w:r>
      <w:proofErr w:type="gramStart"/>
      <w:r w:rsidRPr="003F65C5">
        <w:t>.  This</w:t>
      </w:r>
      <w:proofErr w:type="gramEnd"/>
      <w:r w:rsidRPr="003F65C5">
        <w:t xml:space="preserve"> project requires that you write a python program.  Be sure to include that file in a zip file when submitting the assignment.</w:t>
      </w:r>
    </w:p>
    <w:p w14:paraId="485E1E43" w14:textId="77777777" w:rsidR="003F65C5" w:rsidRPr="003F65C5" w:rsidRDefault="003F65C5" w:rsidP="003F65C5">
      <w:pPr>
        <w:pStyle w:val="Header"/>
        <w:keepNext/>
        <w:keepLines/>
      </w:pPr>
      <w:r w:rsidRPr="003F65C5">
        <w:t>2</w:t>
      </w:r>
      <w:proofErr w:type="gramStart"/>
      <w:r w:rsidRPr="003F65C5">
        <w:t>.  Specific</w:t>
      </w:r>
      <w:proofErr w:type="gramEnd"/>
      <w:r w:rsidRPr="003F65C5">
        <w:t xml:space="preserve"> Test data</w:t>
      </w:r>
      <w:proofErr w:type="gramStart"/>
      <w:r w:rsidRPr="003F65C5">
        <w:t>:  You</w:t>
      </w:r>
      <w:proofErr w:type="gramEnd"/>
      <w:r w:rsidRPr="003F65C5">
        <w:t xml:space="preserve"> </w:t>
      </w:r>
      <w:proofErr w:type="gramStart"/>
      <w:r w:rsidRPr="003F65C5">
        <w:t>are</w:t>
      </w:r>
      <w:proofErr w:type="gramEnd"/>
      <w:r w:rsidRPr="003F65C5">
        <w:t xml:space="preserve"> to run </w:t>
      </w:r>
      <w:proofErr w:type="gramStart"/>
      <w:r w:rsidRPr="003F65C5">
        <w:t>this one 3 times</w:t>
      </w:r>
      <w:proofErr w:type="gramEnd"/>
      <w:r w:rsidRPr="003F65C5">
        <w:t xml:space="preserve"> also.  Use the following Base and Height pairs for those three runs.</w:t>
      </w:r>
    </w:p>
    <w:p w14:paraId="5DBBC42F" w14:textId="77777777" w:rsidR="003F65C5" w:rsidRPr="003F65C5" w:rsidRDefault="003F65C5" w:rsidP="003F65C5">
      <w:pPr>
        <w:pStyle w:val="Header"/>
        <w:keepNext/>
        <w:keepLines/>
        <w:numPr>
          <w:ilvl w:val="0"/>
          <w:numId w:val="61"/>
        </w:numPr>
      </w:pPr>
      <w:r w:rsidRPr="003F65C5">
        <w:t>Run 1 - 7</w:t>
      </w:r>
    </w:p>
    <w:p w14:paraId="076222BC" w14:textId="77777777" w:rsidR="003F65C5" w:rsidRPr="003F65C5" w:rsidRDefault="003F65C5" w:rsidP="003F65C5">
      <w:pPr>
        <w:pStyle w:val="Header"/>
        <w:keepNext/>
        <w:keepLines/>
        <w:numPr>
          <w:ilvl w:val="0"/>
          <w:numId w:val="61"/>
        </w:numPr>
      </w:pPr>
      <w:r w:rsidRPr="003F65C5">
        <w:t>Run 2 - 6.31</w:t>
      </w:r>
    </w:p>
    <w:p w14:paraId="5ADB29BD" w14:textId="77777777" w:rsidR="003F65C5" w:rsidRPr="003F65C5" w:rsidRDefault="003F65C5" w:rsidP="003F65C5">
      <w:pPr>
        <w:pStyle w:val="Header"/>
        <w:keepNext/>
        <w:keepLines/>
        <w:numPr>
          <w:ilvl w:val="0"/>
          <w:numId w:val="61"/>
        </w:numPr>
      </w:pPr>
      <w:r w:rsidRPr="003F65C5">
        <w:t>Run 3 - 14.96</w:t>
      </w:r>
    </w:p>
    <w:p w14:paraId="24DD0E47" w14:textId="77777777" w:rsidR="003F65C5" w:rsidRPr="003F65C5" w:rsidRDefault="003F65C5" w:rsidP="003F65C5">
      <w:pPr>
        <w:pStyle w:val="Header"/>
        <w:keepNext/>
        <w:keepLines/>
      </w:pPr>
      <w:r w:rsidRPr="003F65C5">
        <w:t> </w:t>
      </w:r>
    </w:p>
    <w:p w14:paraId="4F7992BB" w14:textId="77777777" w:rsidR="003F65C5" w:rsidRPr="003F65C5" w:rsidRDefault="003F65C5" w:rsidP="003F65C5">
      <w:pPr>
        <w:pStyle w:val="Header"/>
        <w:keepNext/>
        <w:keepLines/>
      </w:pPr>
      <w:r w:rsidRPr="003F65C5">
        <w:rPr>
          <w:b/>
          <w:bCs/>
        </w:rPr>
        <w:t>Project # 5</w:t>
      </w:r>
    </w:p>
    <w:p w14:paraId="05FF0114" w14:textId="77777777" w:rsidR="003F65C5" w:rsidRPr="003F65C5" w:rsidRDefault="003F65C5" w:rsidP="003F65C5">
      <w:pPr>
        <w:pStyle w:val="Header"/>
        <w:keepNext/>
        <w:keepLines/>
      </w:pPr>
      <w:r w:rsidRPr="003F65C5">
        <w:t>Special Instructions:</w:t>
      </w:r>
    </w:p>
    <w:p w14:paraId="22D91A62" w14:textId="77777777" w:rsidR="003F65C5" w:rsidRPr="003F65C5" w:rsidRDefault="003F65C5" w:rsidP="003F65C5">
      <w:pPr>
        <w:pStyle w:val="Header"/>
        <w:keepNext/>
        <w:keepLines/>
      </w:pPr>
      <w:r w:rsidRPr="003F65C5">
        <w:t>1</w:t>
      </w:r>
      <w:proofErr w:type="gramStart"/>
      <w:r w:rsidRPr="003F65C5">
        <w:t>.  This</w:t>
      </w:r>
      <w:proofErr w:type="gramEnd"/>
      <w:r w:rsidRPr="003F65C5">
        <w:t xml:space="preserve"> project requires that you write a python program.  Be sure to include that file in a zip file when submitting the assignment.</w:t>
      </w:r>
    </w:p>
    <w:p w14:paraId="7DD5EB54" w14:textId="77777777" w:rsidR="003F65C5" w:rsidRPr="003F65C5" w:rsidRDefault="003F65C5" w:rsidP="003F65C5">
      <w:pPr>
        <w:pStyle w:val="Header"/>
        <w:keepNext/>
        <w:keepLines/>
      </w:pPr>
      <w:r w:rsidRPr="003F65C5">
        <w:t>2</w:t>
      </w:r>
      <w:proofErr w:type="gramStart"/>
      <w:r w:rsidRPr="003F65C5">
        <w:t>.  Specific</w:t>
      </w:r>
      <w:proofErr w:type="gramEnd"/>
      <w:r w:rsidRPr="003F65C5">
        <w:t xml:space="preserve"> Test data</w:t>
      </w:r>
      <w:proofErr w:type="gramStart"/>
      <w:r w:rsidRPr="003F65C5">
        <w:t>:  You</w:t>
      </w:r>
      <w:proofErr w:type="gramEnd"/>
      <w:r w:rsidRPr="003F65C5">
        <w:t xml:space="preserve"> </w:t>
      </w:r>
      <w:proofErr w:type="gramStart"/>
      <w:r w:rsidRPr="003F65C5">
        <w:t>are</w:t>
      </w:r>
      <w:proofErr w:type="gramEnd"/>
      <w:r w:rsidRPr="003F65C5">
        <w:t xml:space="preserve"> to run </w:t>
      </w:r>
      <w:proofErr w:type="gramStart"/>
      <w:r w:rsidRPr="003F65C5">
        <w:t>this one 3 times</w:t>
      </w:r>
      <w:proofErr w:type="gramEnd"/>
      <w:r w:rsidRPr="003F65C5">
        <w:t xml:space="preserve"> also.  Use the following Base and Height pairs for those three runs.</w:t>
      </w:r>
    </w:p>
    <w:p w14:paraId="12B1EB88" w14:textId="77777777" w:rsidR="003F65C5" w:rsidRPr="003F65C5" w:rsidRDefault="003F65C5" w:rsidP="003F65C5">
      <w:pPr>
        <w:pStyle w:val="Header"/>
        <w:keepNext/>
        <w:keepLines/>
        <w:numPr>
          <w:ilvl w:val="0"/>
          <w:numId w:val="62"/>
        </w:numPr>
      </w:pPr>
      <w:r w:rsidRPr="003F65C5">
        <w:t>Run 1 - Height 7, Width 9, Depth 5</w:t>
      </w:r>
    </w:p>
    <w:p w14:paraId="4EA5772E" w14:textId="77777777" w:rsidR="003F65C5" w:rsidRPr="003F65C5" w:rsidRDefault="003F65C5" w:rsidP="003F65C5">
      <w:pPr>
        <w:pStyle w:val="Header"/>
        <w:keepNext/>
        <w:keepLines/>
        <w:numPr>
          <w:ilvl w:val="0"/>
          <w:numId w:val="62"/>
        </w:numPr>
      </w:pPr>
      <w:r w:rsidRPr="003F65C5">
        <w:t>Run 2 - Height 4, Width 7, Depth 3</w:t>
      </w:r>
    </w:p>
    <w:p w14:paraId="3CD9F115" w14:textId="77777777" w:rsidR="003F65C5" w:rsidRPr="003F65C5" w:rsidRDefault="003F65C5" w:rsidP="003F65C5">
      <w:pPr>
        <w:pStyle w:val="Header"/>
        <w:keepNext/>
        <w:keepLines/>
        <w:numPr>
          <w:ilvl w:val="0"/>
          <w:numId w:val="62"/>
        </w:numPr>
      </w:pPr>
      <w:r w:rsidRPr="003F65C5">
        <w:t>Run 3 - Height 6, Width 6, Depth 6</w:t>
      </w:r>
    </w:p>
    <w:p w14:paraId="5810DCB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D76BB4" w:rsidSect="00001CD4">
      <w:footerReference w:type="even" r:id="rId10"/>
      <w:foot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4D3F9" w14:textId="77777777" w:rsidR="00FB7522" w:rsidRDefault="00FB7522">
      <w:r>
        <w:separator/>
      </w:r>
    </w:p>
  </w:endnote>
  <w:endnote w:type="continuationSeparator" w:id="0">
    <w:p w14:paraId="426D50C8" w14:textId="77777777" w:rsidR="00FB7522" w:rsidRDefault="00FB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6FB8B" w14:textId="77777777" w:rsidR="00FB7522" w:rsidRDefault="00FB7522">
      <w:r>
        <w:separator/>
      </w:r>
    </w:p>
  </w:footnote>
  <w:footnote w:type="continuationSeparator" w:id="0">
    <w:p w14:paraId="6A40E20D" w14:textId="77777777" w:rsidR="00FB7522" w:rsidRDefault="00FB7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E2399E"/>
    <w:multiLevelType w:val="multilevel"/>
    <w:tmpl w:val="45B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69F0914"/>
    <w:multiLevelType w:val="multilevel"/>
    <w:tmpl w:val="E6BE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D7108B1"/>
    <w:multiLevelType w:val="multilevel"/>
    <w:tmpl w:val="2828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52E48B2"/>
    <w:multiLevelType w:val="multilevel"/>
    <w:tmpl w:val="191A59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6EF7280"/>
    <w:multiLevelType w:val="multilevel"/>
    <w:tmpl w:val="E8DE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43B2E27"/>
    <w:multiLevelType w:val="multilevel"/>
    <w:tmpl w:val="84B6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4D5162"/>
    <w:multiLevelType w:val="multilevel"/>
    <w:tmpl w:val="BFB0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8CC41CB"/>
    <w:multiLevelType w:val="multilevel"/>
    <w:tmpl w:val="8142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C0331BD"/>
    <w:multiLevelType w:val="multilevel"/>
    <w:tmpl w:val="ABDE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570316"/>
    <w:multiLevelType w:val="multilevel"/>
    <w:tmpl w:val="0888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C1B089E"/>
    <w:multiLevelType w:val="multilevel"/>
    <w:tmpl w:val="B0C8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D385ECF"/>
    <w:multiLevelType w:val="multilevel"/>
    <w:tmpl w:val="E97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30"/>
  </w:num>
  <w:num w:numId="2" w16cid:durableId="1584873973">
    <w:abstractNumId w:val="28"/>
  </w:num>
  <w:num w:numId="3" w16cid:durableId="957491307">
    <w:abstractNumId w:val="52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60"/>
  </w:num>
  <w:num w:numId="15" w16cid:durableId="327247454">
    <w:abstractNumId w:val="40"/>
  </w:num>
  <w:num w:numId="16" w16cid:durableId="1902789224">
    <w:abstractNumId w:val="61"/>
  </w:num>
  <w:num w:numId="17" w16cid:durableId="1083642246">
    <w:abstractNumId w:val="18"/>
  </w:num>
  <w:num w:numId="18" w16cid:durableId="765928620">
    <w:abstractNumId w:val="46"/>
  </w:num>
  <w:num w:numId="19" w16cid:durableId="1817717744">
    <w:abstractNumId w:val="55"/>
  </w:num>
  <w:num w:numId="20" w16cid:durableId="1753820791">
    <w:abstractNumId w:val="22"/>
  </w:num>
  <w:num w:numId="21" w16cid:durableId="967315585">
    <w:abstractNumId w:val="51"/>
  </w:num>
  <w:num w:numId="22" w16cid:durableId="184901306">
    <w:abstractNumId w:val="34"/>
  </w:num>
  <w:num w:numId="23" w16cid:durableId="1492058781">
    <w:abstractNumId w:val="39"/>
  </w:num>
  <w:num w:numId="24" w16cid:durableId="493492012">
    <w:abstractNumId w:val="41"/>
  </w:num>
  <w:num w:numId="25" w16cid:durableId="1893032255">
    <w:abstractNumId w:val="37"/>
  </w:num>
  <w:num w:numId="26" w16cid:durableId="1085299363">
    <w:abstractNumId w:val="14"/>
  </w:num>
  <w:num w:numId="27" w16cid:durableId="1353457700">
    <w:abstractNumId w:val="59"/>
  </w:num>
  <w:num w:numId="28" w16cid:durableId="2086605283">
    <w:abstractNumId w:val="32"/>
  </w:num>
  <w:num w:numId="29" w16cid:durableId="309679153">
    <w:abstractNumId w:val="58"/>
  </w:num>
  <w:num w:numId="30" w16cid:durableId="2035882316">
    <w:abstractNumId w:val="48"/>
  </w:num>
  <w:num w:numId="31" w16cid:durableId="1937403494">
    <w:abstractNumId w:val="23"/>
  </w:num>
  <w:num w:numId="32" w16cid:durableId="249317144">
    <w:abstractNumId w:val="57"/>
  </w:num>
  <w:num w:numId="33" w16cid:durableId="243927347">
    <w:abstractNumId w:val="24"/>
  </w:num>
  <w:num w:numId="34" w16cid:durableId="2124231155">
    <w:abstractNumId w:val="35"/>
  </w:num>
  <w:num w:numId="35" w16cid:durableId="1108504415">
    <w:abstractNumId w:val="19"/>
  </w:num>
  <w:num w:numId="36" w16cid:durableId="885482369">
    <w:abstractNumId w:val="21"/>
  </w:num>
  <w:num w:numId="37" w16cid:durableId="1772163175">
    <w:abstractNumId w:val="44"/>
  </w:num>
  <w:num w:numId="38" w16cid:durableId="501042912">
    <w:abstractNumId w:val="47"/>
  </w:num>
  <w:num w:numId="39" w16cid:durableId="1071582597">
    <w:abstractNumId w:val="50"/>
  </w:num>
  <w:num w:numId="40" w16cid:durableId="1446464934">
    <w:abstractNumId w:val="17"/>
  </w:num>
  <w:num w:numId="41" w16cid:durableId="1225485339">
    <w:abstractNumId w:val="15"/>
  </w:num>
  <w:num w:numId="42" w16cid:durableId="758139914">
    <w:abstractNumId w:val="26"/>
  </w:num>
  <w:num w:numId="43" w16cid:durableId="1163819570">
    <w:abstractNumId w:val="29"/>
  </w:num>
  <w:num w:numId="44" w16cid:durableId="1224562523">
    <w:abstractNumId w:val="33"/>
  </w:num>
  <w:num w:numId="45" w16cid:durableId="83041762">
    <w:abstractNumId w:val="27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5"/>
  </w:num>
  <w:num w:numId="50" w16cid:durableId="1933319824">
    <w:abstractNumId w:val="13"/>
  </w:num>
  <w:num w:numId="51" w16cid:durableId="1245648091">
    <w:abstractNumId w:val="54"/>
  </w:num>
  <w:num w:numId="52" w16cid:durableId="629435437">
    <w:abstractNumId w:val="38"/>
  </w:num>
  <w:num w:numId="53" w16cid:durableId="1959489244">
    <w:abstractNumId w:val="45"/>
  </w:num>
  <w:num w:numId="54" w16cid:durableId="245726034">
    <w:abstractNumId w:val="31"/>
  </w:num>
  <w:num w:numId="55" w16cid:durableId="2047563630">
    <w:abstractNumId w:val="43"/>
  </w:num>
  <w:num w:numId="56" w16cid:durableId="1815247341">
    <w:abstractNumId w:val="49"/>
  </w:num>
  <w:num w:numId="57" w16cid:durableId="37709283">
    <w:abstractNumId w:val="42"/>
  </w:num>
  <w:num w:numId="58" w16cid:durableId="1294866334">
    <w:abstractNumId w:val="56"/>
  </w:num>
  <w:num w:numId="59" w16cid:durableId="1588811438">
    <w:abstractNumId w:val="36"/>
  </w:num>
  <w:num w:numId="60" w16cid:durableId="780761976">
    <w:abstractNumId w:val="20"/>
  </w:num>
  <w:num w:numId="61" w16cid:durableId="1708674652">
    <w:abstractNumId w:val="16"/>
  </w:num>
  <w:num w:numId="62" w16cid:durableId="151611897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5F5"/>
    <w:rsid w:val="00132B06"/>
    <w:rsid w:val="00136515"/>
    <w:rsid w:val="00151731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3F65C5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376CE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02AAD"/>
    <w:rsid w:val="00621A78"/>
    <w:rsid w:val="00633839"/>
    <w:rsid w:val="00634A91"/>
    <w:rsid w:val="00651CFC"/>
    <w:rsid w:val="00657A13"/>
    <w:rsid w:val="0069127E"/>
    <w:rsid w:val="006A2B63"/>
    <w:rsid w:val="006C12D7"/>
    <w:rsid w:val="006C221B"/>
    <w:rsid w:val="006C312A"/>
    <w:rsid w:val="006E198A"/>
    <w:rsid w:val="006E69DA"/>
    <w:rsid w:val="006F6EB2"/>
    <w:rsid w:val="00733FE2"/>
    <w:rsid w:val="00740074"/>
    <w:rsid w:val="00745367"/>
    <w:rsid w:val="00754238"/>
    <w:rsid w:val="00755C94"/>
    <w:rsid w:val="00771E99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46686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731D2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9F39AD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52F96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90115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158"/>
    <w:rsid w:val="00FB5D7D"/>
    <w:rsid w:val="00FB7522"/>
    <w:rsid w:val="00FC4722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1897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2025-06-09T02:15:00Z</dcterms:created>
  <dcterms:modified xsi:type="dcterms:W3CDTF">2025-06-09T02:15:00Z</dcterms:modified>
</cp:coreProperties>
</file>